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B9E" w:rsidRDefault="003A17B2" w:rsidP="006D1B9E">
      <w:pPr>
        <w:pStyle w:val="titulo"/>
        <w:spacing w:before="3120"/>
        <w:rPr>
          <w:sz w:val="48"/>
        </w:rPr>
      </w:pPr>
      <w:r>
        <w:rPr>
          <w:sz w:val="44"/>
        </w:rPr>
        <w:t xml:space="preserve">P001 </w:t>
      </w:r>
      <w:r w:rsidR="00246EBF">
        <w:rPr>
          <w:sz w:val="44"/>
        </w:rPr>
        <w:t>– PLATAFORMA DE FINANCIAMENTO</w:t>
      </w:r>
      <w:r>
        <w:rPr>
          <w:sz w:val="44"/>
        </w:rPr>
        <w:t xml:space="preserve"> C</w:t>
      </w:r>
      <w:r w:rsidR="00246EBF">
        <w:rPr>
          <w:sz w:val="44"/>
        </w:rPr>
        <w:t>OLETIVO DA UNIFEI</w:t>
      </w:r>
      <w:r w:rsidR="006D1B9E">
        <w:rPr>
          <w:sz w:val="48"/>
        </w:rPr>
        <w:t xml:space="preserve"> </w:t>
      </w:r>
      <w:r w:rsidR="006D1B9E">
        <w:rPr>
          <w:sz w:val="48"/>
        </w:rPr>
        <w:br/>
      </w:r>
      <w:r w:rsidR="006D1B9E">
        <w:rPr>
          <w:sz w:val="32"/>
        </w:rPr>
        <w:t xml:space="preserve">Cliente: </w:t>
      </w:r>
      <w:r>
        <w:rPr>
          <w:i/>
          <w:sz w:val="32"/>
        </w:rPr>
        <w:t>SPQ</w:t>
      </w:r>
      <w:r w:rsidR="006D1B9E">
        <w:rPr>
          <w:sz w:val="48"/>
        </w:rPr>
        <w:br/>
      </w:r>
    </w:p>
    <w:p w:rsidR="006D1B9E" w:rsidRDefault="006D1B9E" w:rsidP="006D1B9E">
      <w:pPr>
        <w:pStyle w:val="versao"/>
      </w:pPr>
    </w:p>
    <w:p w:rsidR="00D55B11" w:rsidRPr="00B000A5" w:rsidRDefault="00595ECC" w:rsidP="00B000A5">
      <w:pPr>
        <w:pStyle w:val="versao"/>
        <w:rPr>
          <w:rFonts w:cs="Arial"/>
          <w:sz w:val="32"/>
          <w:szCs w:val="32"/>
        </w:rPr>
      </w:pPr>
      <w:r w:rsidRPr="0029639D">
        <w:rPr>
          <w:rFonts w:cs="Arial"/>
          <w:sz w:val="32"/>
          <w:szCs w:val="32"/>
        </w:rPr>
        <w:t>STATUS REPORT</w:t>
      </w:r>
      <w:r w:rsidR="00B97A41">
        <w:rPr>
          <w:rFonts w:cs="Arial"/>
          <w:sz w:val="32"/>
          <w:szCs w:val="32"/>
        </w:rPr>
        <w:t xml:space="preserve"> </w:t>
      </w:r>
      <w:r w:rsidR="00B000A5">
        <w:rPr>
          <w:rFonts w:cs="Arial"/>
          <w:sz w:val="32"/>
          <w:szCs w:val="32"/>
        </w:rPr>
        <w:t>DO PROJETO</w:t>
      </w:r>
      <w:r w:rsidR="00B97A41">
        <w:rPr>
          <w:rFonts w:cs="Arial"/>
          <w:sz w:val="32"/>
          <w:szCs w:val="32"/>
        </w:rPr>
        <w:t>- SR</w:t>
      </w:r>
      <w:r w:rsidR="00B000A5">
        <w:rPr>
          <w:rFonts w:cs="Arial"/>
          <w:sz w:val="32"/>
          <w:szCs w:val="32"/>
        </w:rPr>
        <w:t>XX</w:t>
      </w:r>
    </w:p>
    <w:p w:rsidR="00470427" w:rsidRPr="009249DA" w:rsidRDefault="00470427" w:rsidP="00470427">
      <w:pPr>
        <w:pStyle w:val="versao"/>
        <w:rPr>
          <w:sz w:val="24"/>
        </w:rPr>
      </w:pPr>
      <w:r>
        <w:rPr>
          <w:sz w:val="24"/>
        </w:rPr>
        <w:t xml:space="preserve">Elaboração do Documento: </w:t>
      </w:r>
      <w:r w:rsidRPr="009249DA">
        <w:rPr>
          <w:sz w:val="24"/>
        </w:rPr>
        <w:t>&lt;</w:t>
      </w:r>
      <w:r>
        <w:rPr>
          <w:sz w:val="24"/>
        </w:rPr>
        <w:t>24/10/2016</w:t>
      </w:r>
      <w:r w:rsidRPr="009249DA">
        <w:rPr>
          <w:sz w:val="24"/>
        </w:rPr>
        <w:t>&gt;</w:t>
      </w:r>
    </w:p>
    <w:p w:rsidR="00470427" w:rsidRPr="009249DA" w:rsidRDefault="00470427" w:rsidP="00470427">
      <w:pPr>
        <w:pStyle w:val="versao"/>
        <w:rPr>
          <w:i/>
          <w:sz w:val="24"/>
        </w:rPr>
      </w:pPr>
      <w:r>
        <w:rPr>
          <w:sz w:val="24"/>
        </w:rPr>
        <w:t>Período de referência do SR: &lt;20/09/2016 a 23/10/2016</w:t>
      </w:r>
      <w:r w:rsidRPr="009249DA">
        <w:rPr>
          <w:sz w:val="24"/>
        </w:rPr>
        <w:t>&gt;</w:t>
      </w:r>
    </w:p>
    <w:p w:rsidR="00470427" w:rsidRPr="00595ECC" w:rsidRDefault="00470427" w:rsidP="00470427">
      <w:pPr>
        <w:pStyle w:val="versao"/>
        <w:rPr>
          <w:sz w:val="24"/>
        </w:rPr>
      </w:pPr>
    </w:p>
    <w:p w:rsidR="00470427" w:rsidRDefault="00470427" w:rsidP="00470427">
      <w:pPr>
        <w:pStyle w:val="versao"/>
      </w:pPr>
    </w:p>
    <w:p w:rsidR="00470427" w:rsidRDefault="00470427" w:rsidP="00470427">
      <w:pPr>
        <w:pStyle w:val="versao"/>
        <w:rPr>
          <w:sz w:val="24"/>
        </w:rPr>
      </w:pPr>
      <w:r>
        <w:rPr>
          <w:sz w:val="24"/>
        </w:rPr>
        <w:t xml:space="preserve">Responsável pelo documento: </w:t>
      </w:r>
    </w:p>
    <w:p w:rsidR="00470427" w:rsidRDefault="00470427" w:rsidP="00470427">
      <w:pPr>
        <w:pStyle w:val="versao"/>
        <w:rPr>
          <w:i/>
          <w:sz w:val="24"/>
        </w:rPr>
      </w:pPr>
      <w:r>
        <w:rPr>
          <w:i/>
          <w:sz w:val="24"/>
        </w:rPr>
        <w:t xml:space="preserve">Pedro </w:t>
      </w:r>
      <w:proofErr w:type="spellStart"/>
      <w:r>
        <w:rPr>
          <w:i/>
          <w:sz w:val="24"/>
        </w:rPr>
        <w:t>Scarpioni</w:t>
      </w:r>
      <w:proofErr w:type="spellEnd"/>
      <w:r>
        <w:rPr>
          <w:i/>
          <w:sz w:val="24"/>
        </w:rPr>
        <w:t xml:space="preserve">/ Analista de </w:t>
      </w:r>
      <w:r w:rsidRPr="00A4413E">
        <w:rPr>
          <w:i/>
          <w:sz w:val="24"/>
        </w:rPr>
        <w:t>Projeto</w:t>
      </w:r>
      <w:r>
        <w:rPr>
          <w:i/>
          <w:sz w:val="24"/>
        </w:rPr>
        <w:t xml:space="preserve"> </w:t>
      </w:r>
      <w:r w:rsidRPr="00A4413E">
        <w:rPr>
          <w:i/>
          <w:sz w:val="24"/>
        </w:rPr>
        <w:t>/pscarpioni@gmail.com</w:t>
      </w:r>
    </w:p>
    <w:p w:rsidR="00470427" w:rsidRPr="00A4413E" w:rsidRDefault="00470427" w:rsidP="00470427">
      <w:pPr>
        <w:pStyle w:val="versao"/>
        <w:rPr>
          <w:i/>
          <w:sz w:val="24"/>
        </w:rPr>
      </w:pPr>
      <w:r>
        <w:rPr>
          <w:i/>
          <w:sz w:val="24"/>
        </w:rPr>
        <w:t xml:space="preserve">Luana Barbosa/ Analista </w:t>
      </w:r>
      <w:r w:rsidRPr="00A4413E">
        <w:rPr>
          <w:i/>
          <w:sz w:val="24"/>
        </w:rPr>
        <w:t>de Projeto/</w:t>
      </w:r>
      <w:r w:rsidRPr="00A4413E">
        <w:rPr>
          <w:i/>
        </w:rPr>
        <w:t xml:space="preserve"> </w:t>
      </w:r>
      <w:r w:rsidRPr="00A4413E">
        <w:rPr>
          <w:rStyle w:val="from"/>
          <w:i/>
          <w:sz w:val="24"/>
          <w:szCs w:val="24"/>
        </w:rPr>
        <w:t>luanar.barbosa@yahoo.com.br</w:t>
      </w: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</w:pPr>
    </w:p>
    <w:p w:rsidR="006D1B9E" w:rsidRDefault="00AE37A0" w:rsidP="006D1B9E">
      <w:pPr>
        <w:pStyle w:val="versa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35pt;height:101.3pt">
            <v:imagedata r:id="rId7" o:title="Sem título"/>
          </v:shape>
        </w:pict>
      </w:r>
    </w:p>
    <w:p w:rsidR="006D1B9E" w:rsidRDefault="006D1B9E" w:rsidP="006D1B9E">
      <w:pPr>
        <w:pStyle w:val="versao"/>
      </w:pPr>
    </w:p>
    <w:p w:rsidR="006D1B9E" w:rsidRDefault="006D1B9E" w:rsidP="006D1B9E">
      <w:pPr>
        <w:pStyle w:val="versao"/>
      </w:pPr>
    </w:p>
    <w:p w:rsidR="003451D2" w:rsidRDefault="00246EBF" w:rsidP="003451D2">
      <w:pPr>
        <w:pStyle w:val="versao"/>
        <w:rPr>
          <w:sz w:val="24"/>
        </w:rPr>
      </w:pPr>
      <w:bookmarkStart w:id="0" w:name="_Toc99336495"/>
      <w:r>
        <w:t>CODESIX Consultoria e Sistemas LTDA</w:t>
      </w:r>
    </w:p>
    <w:p w:rsidR="00246EBF" w:rsidRPr="000522C3" w:rsidRDefault="00246EBF" w:rsidP="003451D2">
      <w:pPr>
        <w:pStyle w:val="versao"/>
        <w:rPr>
          <w:b w:val="0"/>
          <w:szCs w:val="28"/>
        </w:rPr>
      </w:pPr>
      <w:r w:rsidRPr="000522C3">
        <w:rPr>
          <w:b w:val="0"/>
          <w:szCs w:val="28"/>
        </w:rPr>
        <w:t>Rua Santana, 17X, sala 306/308</w:t>
      </w:r>
    </w:p>
    <w:p w:rsidR="000522C3" w:rsidRDefault="00246EBF" w:rsidP="003451D2">
      <w:pPr>
        <w:pStyle w:val="versao"/>
        <w:rPr>
          <w:b w:val="0"/>
        </w:rPr>
      </w:pPr>
      <w:r>
        <w:rPr>
          <w:b w:val="0"/>
        </w:rPr>
        <w:t xml:space="preserve">CEP:37200-000 Lavras </w:t>
      </w:r>
      <w:r w:rsidR="000522C3">
        <w:rPr>
          <w:b w:val="0"/>
        </w:rPr>
        <w:t>–</w:t>
      </w:r>
      <w:r>
        <w:rPr>
          <w:b w:val="0"/>
        </w:rPr>
        <w:t xml:space="preserve"> MG</w:t>
      </w:r>
    </w:p>
    <w:p w:rsidR="003451D2" w:rsidRDefault="000522C3" w:rsidP="003451D2">
      <w:pPr>
        <w:pStyle w:val="versao"/>
        <w:rPr>
          <w:szCs w:val="28"/>
        </w:rPr>
      </w:pPr>
      <w:r w:rsidRPr="000522C3">
        <w:rPr>
          <w:b w:val="0"/>
        </w:rPr>
        <w:t>(35) 38XX-81XX</w:t>
      </w:r>
      <w:r w:rsidR="003451D2">
        <w:br/>
      </w:r>
      <w:r w:rsidRPr="000522C3">
        <w:rPr>
          <w:szCs w:val="28"/>
        </w:rPr>
        <w:t>http://www.codesix.com.br</w:t>
      </w:r>
    </w:p>
    <w:p w:rsidR="000522C3" w:rsidRDefault="000522C3" w:rsidP="003451D2">
      <w:pPr>
        <w:pStyle w:val="versao"/>
        <w:sectPr w:rsidR="000522C3" w:rsidSect="00DC7FF4">
          <w:headerReference w:type="default" r:id="rId8"/>
          <w:footerReference w:type="default" r:id="rId9"/>
          <w:pgSz w:w="11906" w:h="16838" w:code="9"/>
          <w:pgMar w:top="1701" w:right="1418" w:bottom="1899" w:left="1418" w:header="720" w:footer="1342" w:gutter="0"/>
          <w:cols w:space="720"/>
          <w:titlePg/>
        </w:sectPr>
      </w:pPr>
    </w:p>
    <w:p w:rsidR="00DD342C" w:rsidRDefault="00DD342C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FD7E35">
      <w:pPr>
        <w:pStyle w:val="Ttulo1"/>
        <w:spacing w:after="240"/>
      </w:pPr>
      <w:r>
        <w:t>Introdução</w:t>
      </w:r>
    </w:p>
    <w:p w:rsidR="00DC7FF4" w:rsidRDefault="00FD7E35" w:rsidP="00FD7E35">
      <w:r>
        <w:t>Esse documento registra os resultados do monitoramento e controle do projeto com relação ao Plano do Projeto e ao escopo do projeto. Esse documento está dividido nas seguintes seções:</w:t>
      </w:r>
    </w:p>
    <w:p w:rsidR="00CE175F" w:rsidRDefault="00CE175F" w:rsidP="00B3296F">
      <w:pPr>
        <w:numPr>
          <w:ilvl w:val="0"/>
          <w:numId w:val="5"/>
        </w:numPr>
      </w:pPr>
      <w:r w:rsidRPr="00CE175F">
        <w:rPr>
          <w:b/>
        </w:rPr>
        <w:t>Seção</w:t>
      </w:r>
      <w:r>
        <w:t xml:space="preserve"> </w:t>
      </w:r>
      <w:r w:rsidRPr="00CE175F">
        <w:rPr>
          <w:b/>
        </w:rPr>
        <w:t>2</w:t>
      </w:r>
      <w:r>
        <w:t xml:space="preserve"> – </w:t>
      </w:r>
      <w:r w:rsidRPr="00CE175F">
        <w:rPr>
          <w:b/>
        </w:rPr>
        <w:t>Revisão de marco:</w:t>
      </w:r>
      <w:r>
        <w:rPr>
          <w:b/>
        </w:rPr>
        <w:t xml:space="preserve"> </w:t>
      </w:r>
      <w: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 w:rsidRPr="00CE175F">
        <w:rPr>
          <w:i/>
        </w:rPr>
        <w:t xml:space="preserve">status </w:t>
      </w:r>
      <w:proofErr w:type="spellStart"/>
      <w:r w:rsidRPr="00CE175F">
        <w:rPr>
          <w:i/>
        </w:rPr>
        <w:t>reports</w:t>
      </w:r>
      <w:proofErr w:type="spellEnd"/>
      <w:r>
        <w:t xml:space="preserve"> anteriores.</w:t>
      </w:r>
    </w:p>
    <w:p w:rsidR="00CE175F" w:rsidRPr="00CE175F" w:rsidRDefault="00CE175F" w:rsidP="00B3296F">
      <w:pPr>
        <w:numPr>
          <w:ilvl w:val="0"/>
          <w:numId w:val="5"/>
        </w:numPr>
        <w:rPr>
          <w:b/>
        </w:rPr>
      </w:pPr>
      <w:r w:rsidRPr="00CE175F">
        <w:rPr>
          <w:b/>
        </w:rPr>
        <w:t>Seção 3 – Pendências do período:</w:t>
      </w:r>
      <w:r>
        <w:rPr>
          <w:b/>
        </w:rPr>
        <w:t xml:space="preserve"> </w:t>
      </w:r>
      <w:r>
        <w:t>Apresenta as pendências do período analisado;</w:t>
      </w:r>
    </w:p>
    <w:p w:rsidR="00CE175F" w:rsidRPr="00CE175F" w:rsidRDefault="00F3450B" w:rsidP="00B3296F">
      <w:pPr>
        <w:numPr>
          <w:ilvl w:val="0"/>
          <w:numId w:val="5"/>
        </w:numPr>
        <w:rPr>
          <w:b/>
        </w:rPr>
      </w:pPr>
      <w:r>
        <w:rPr>
          <w:b/>
        </w:rPr>
        <w:t xml:space="preserve">Seção 4 – Parecer sobre o projeto: </w:t>
      </w:r>
      <w:r>
        <w:t>Apresenta o parecer final do projeto, analisando os pontos de sucesso e pontos de atenção do mesmo.</w:t>
      </w:r>
    </w:p>
    <w:p w:rsidR="00FD7E35" w:rsidRDefault="00FD7E35" w:rsidP="00FD7E35">
      <w:pPr>
        <w:pStyle w:val="Ttulo1"/>
        <w:spacing w:after="240"/>
      </w:pPr>
      <w:r>
        <w:t xml:space="preserve">revisão de </w:t>
      </w:r>
      <w:r w:rsidR="00DC7FF4">
        <w:t>marco</w:t>
      </w:r>
    </w:p>
    <w:p w:rsidR="00FD7E35" w:rsidRDefault="00FD7E35" w:rsidP="00FD7E35">
      <w:r>
        <w:t>Essa seção contém informações sobre quais artefatos devem ser revisados, sobre os resultados dessa revisão, a indicação de desvios</w:t>
      </w:r>
      <w:r w:rsidR="00DC7FF4">
        <w:t xml:space="preserve"> sobre os artefatos revisados</w:t>
      </w:r>
      <w:r>
        <w:t>, o</w:t>
      </w:r>
      <w:r w:rsidR="00DC7FF4">
        <w:t>s</w:t>
      </w:r>
      <w:r>
        <w:t xml:space="preserve"> impactos dos eventuais desvios e as ações corretivas recomendadas</w:t>
      </w:r>
      <w:r w:rsidR="00DC7FF4">
        <w:t xml:space="preserve"> para sanar os desvios</w:t>
      </w:r>
      <w:r>
        <w:t>.</w:t>
      </w:r>
    </w:p>
    <w:p w:rsidR="00FD7E35" w:rsidRDefault="00FD7E35" w:rsidP="00FD7E35"/>
    <w:p w:rsidR="00FD7E35" w:rsidRDefault="00FD7E35" w:rsidP="00FD7E35">
      <w:pPr>
        <w:sectPr w:rsidR="00FD7E35" w:rsidSect="00DC7FF4">
          <w:headerReference w:type="even" r:id="rId10"/>
          <w:pgSz w:w="11906" w:h="16838" w:code="9"/>
          <w:pgMar w:top="1701" w:right="1418" w:bottom="1134" w:left="1418" w:header="720" w:footer="720" w:gutter="0"/>
          <w:cols w:space="720"/>
        </w:sectPr>
      </w:pPr>
    </w:p>
    <w:p w:rsidR="00FD7E35" w:rsidRDefault="00205ED5" w:rsidP="00FD7E35">
      <w:pPr>
        <w:pStyle w:val="Ttulo2"/>
      </w:pPr>
      <w:r>
        <w:t>Itens</w:t>
      </w:r>
      <w:r w:rsidR="00FD7E35">
        <w:t xml:space="preserve"> revisados</w:t>
      </w:r>
    </w:p>
    <w:p w:rsidR="00FD7E35" w:rsidRDefault="00FD7E35" w:rsidP="00FD7E35">
      <w:r>
        <w:t>Essa seção contém os artefatos que deverão ser revisados em marcos determinados do proje</w:t>
      </w:r>
      <w:r w:rsidR="00A56E82">
        <w:t xml:space="preserve">to. A tabelas 1 e 2 </w:t>
      </w:r>
      <w:r>
        <w:t>indica</w:t>
      </w:r>
      <w:r w:rsidR="00A56E82">
        <w:t>m</w:t>
      </w:r>
      <w:r>
        <w:t xml:space="preserve"> quais artefatos devem ser revisados e qual o resultado da revisão desses artefatos.</w:t>
      </w:r>
      <w:r w:rsidR="00A56E82">
        <w:t xml:space="preserve"> Essas revisões são registradas semanalmente.</w:t>
      </w:r>
    </w:p>
    <w:tbl>
      <w:tblPr>
        <w:tblpPr w:leftFromText="141" w:rightFromText="141" w:vertAnchor="text" w:tblpY="2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50"/>
      </w:tblGrid>
      <w:tr w:rsidR="00B05FF7" w:rsidTr="00B05FF7">
        <w:tc>
          <w:tcPr>
            <w:tcW w:w="0" w:type="auto"/>
          </w:tcPr>
          <w:p w:rsidR="00B05FF7" w:rsidRDefault="00B05FF7" w:rsidP="00B05FF7">
            <w:r w:rsidRPr="00B05FF7">
              <w:rPr>
                <w:b/>
              </w:rPr>
              <w:t>Data da revisão:</w:t>
            </w:r>
            <w:r>
              <w:t xml:space="preserve"> 24/10/2016</w:t>
            </w:r>
          </w:p>
        </w:tc>
      </w:tr>
    </w:tbl>
    <w:p w:rsidR="00B05FF7" w:rsidRDefault="00B05FF7" w:rsidP="00FD7E35"/>
    <w:p w:rsidR="00A56E82" w:rsidRDefault="00A56E82" w:rsidP="00FD7E35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085"/>
        <w:gridCol w:w="4111"/>
        <w:gridCol w:w="1843"/>
        <w:gridCol w:w="4819"/>
      </w:tblGrid>
      <w:tr w:rsidR="00FD7E35" w:rsidRPr="004071E4" w:rsidTr="004071E4">
        <w:tc>
          <w:tcPr>
            <w:tcW w:w="3085" w:type="dxa"/>
            <w:shd w:val="clear" w:color="auto" w:fill="E6E6E6"/>
          </w:tcPr>
          <w:p w:rsidR="00FD7E35" w:rsidRPr="004071E4" w:rsidRDefault="00205ED5" w:rsidP="004071E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</w:t>
            </w:r>
            <w:r w:rsidR="00FD7E35" w:rsidRPr="004071E4">
              <w:rPr>
                <w:rFonts w:ascii="Arial" w:hAnsi="Arial"/>
                <w:b/>
                <w:sz w:val="28"/>
              </w:rPr>
              <w:t xml:space="preserve"> revisados</w:t>
            </w:r>
          </w:p>
        </w:tc>
        <w:tc>
          <w:tcPr>
            <w:tcW w:w="4111" w:type="dxa"/>
            <w:shd w:val="clear" w:color="auto" w:fill="E6E6E6"/>
          </w:tcPr>
          <w:p w:rsidR="00FD7E35" w:rsidRPr="004071E4" w:rsidRDefault="00974A57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Status do artefato</w:t>
            </w:r>
            <w:r w:rsidR="006C2064" w:rsidRPr="004071E4">
              <w:rPr>
                <w:rFonts w:ascii="Arial" w:hAnsi="Arial"/>
                <w:b/>
                <w:sz w:val="28"/>
              </w:rPr>
              <w:t xml:space="preserve"> analisado</w:t>
            </w:r>
          </w:p>
        </w:tc>
        <w:tc>
          <w:tcPr>
            <w:tcW w:w="1843" w:type="dxa"/>
            <w:shd w:val="clear" w:color="auto" w:fill="E6E6E6"/>
          </w:tcPr>
          <w:p w:rsidR="00FD7E35" w:rsidRPr="004071E4" w:rsidRDefault="00974A57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Problemas / Impactos</w:t>
            </w:r>
          </w:p>
        </w:tc>
        <w:tc>
          <w:tcPr>
            <w:tcW w:w="4819" w:type="dxa"/>
            <w:shd w:val="clear" w:color="auto" w:fill="E6E6E6"/>
          </w:tcPr>
          <w:p w:rsidR="00FD7E35" w:rsidRPr="004071E4" w:rsidRDefault="00DC7FF4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</w:tr>
      <w:tr w:rsidR="00974A57" w:rsidTr="004071E4">
        <w:tc>
          <w:tcPr>
            <w:tcW w:w="3085" w:type="dxa"/>
          </w:tcPr>
          <w:p w:rsidR="00FD7E35" w:rsidRDefault="00FD7E35" w:rsidP="00FD7E35">
            <w:r>
              <w:t>&lt;&lt; Cronograma &gt;&gt;</w:t>
            </w:r>
          </w:p>
        </w:tc>
        <w:tc>
          <w:tcPr>
            <w:tcW w:w="4111" w:type="dxa"/>
          </w:tcPr>
          <w:p w:rsidR="00FD7E35" w:rsidRDefault="005F78E0" w:rsidP="00D76B0D">
            <w:r>
              <w:t xml:space="preserve">O cronograma está </w:t>
            </w:r>
            <w:r w:rsidR="00D76B0D">
              <w:t>com um leve atraso, porém nada que altere custos e o prazo final de entrega do projeto previsto para o dia 10 de novembro de 2016.</w:t>
            </w:r>
          </w:p>
        </w:tc>
        <w:tc>
          <w:tcPr>
            <w:tcW w:w="1843" w:type="dxa"/>
          </w:tcPr>
          <w:p w:rsidR="00FD7E35" w:rsidRDefault="00D76B0D" w:rsidP="00FD7E35">
            <w:r>
              <w:t>Prazos intermediários.</w:t>
            </w:r>
          </w:p>
        </w:tc>
        <w:tc>
          <w:tcPr>
            <w:tcW w:w="4819" w:type="dxa"/>
          </w:tcPr>
          <w:p w:rsidR="00FD7E35" w:rsidRDefault="00D76B0D" w:rsidP="00FD7E35">
            <w:r>
              <w:t>Redistribuição de tarefas.</w:t>
            </w:r>
          </w:p>
          <w:p w:rsidR="00D76B0D" w:rsidRDefault="00D76B0D" w:rsidP="00FD7E35"/>
        </w:tc>
      </w:tr>
      <w:tr w:rsidR="00974A57" w:rsidTr="004071E4">
        <w:tc>
          <w:tcPr>
            <w:tcW w:w="3085" w:type="dxa"/>
          </w:tcPr>
          <w:p w:rsidR="00FD7E35" w:rsidRDefault="00FD7E35" w:rsidP="00FD7E35">
            <w:r>
              <w:t>&lt;&lt; Orçamento &gt;&gt;</w:t>
            </w:r>
          </w:p>
        </w:tc>
        <w:tc>
          <w:tcPr>
            <w:tcW w:w="4111" w:type="dxa"/>
          </w:tcPr>
          <w:p w:rsidR="00FD7E35" w:rsidRDefault="00AD24D8" w:rsidP="00FD7E35">
            <w:r>
              <w:t>Orçamento dentro do previsto</w:t>
            </w:r>
            <w:r w:rsidR="00B67075">
              <w:t xml:space="preserve">, conforme orçado o projeto deve ser finalizado com valor final de </w:t>
            </w:r>
            <w:r w:rsidR="00D76B0D">
              <w:t>R$12.580,00.</w:t>
            </w:r>
          </w:p>
        </w:tc>
        <w:tc>
          <w:tcPr>
            <w:tcW w:w="1843" w:type="dxa"/>
          </w:tcPr>
          <w:p w:rsidR="00FD7E35" w:rsidRDefault="00AD24D8" w:rsidP="00FD7E35">
            <w:r>
              <w:t>Não há até o momento</w:t>
            </w:r>
          </w:p>
        </w:tc>
        <w:tc>
          <w:tcPr>
            <w:tcW w:w="4819" w:type="dxa"/>
          </w:tcPr>
          <w:p w:rsidR="00FD7E35" w:rsidRDefault="00B67075" w:rsidP="00FD7E35">
            <w:r>
              <w:t>Não há necessidade até o momento.</w:t>
            </w:r>
          </w:p>
        </w:tc>
      </w:tr>
      <w:tr w:rsidR="00FD7E35" w:rsidTr="004071E4">
        <w:tc>
          <w:tcPr>
            <w:tcW w:w="3085" w:type="dxa"/>
          </w:tcPr>
          <w:p w:rsidR="00FD7E35" w:rsidRDefault="00BE4A77" w:rsidP="002D0A56">
            <w:r>
              <w:t>&lt;&lt;</w:t>
            </w:r>
            <w:r w:rsidR="00FD7E35">
              <w:t>Comprometimento dos recursos &gt;&gt;</w:t>
            </w:r>
          </w:p>
        </w:tc>
        <w:tc>
          <w:tcPr>
            <w:tcW w:w="4111" w:type="dxa"/>
          </w:tcPr>
          <w:p w:rsidR="00FD7E35" w:rsidRDefault="00E8594E" w:rsidP="00FD7E35">
            <w:proofErr w:type="spellStart"/>
            <w:r>
              <w:t>Stake</w:t>
            </w:r>
            <w:r w:rsidR="00D76B0D">
              <w:t>holders</w:t>
            </w:r>
            <w:proofErr w:type="spellEnd"/>
            <w:r w:rsidR="00D76B0D">
              <w:t xml:space="preserve"> apresentam </w:t>
            </w:r>
            <w:r w:rsidR="00846EB0">
              <w:t>falta de comprometimento no fornecimento de recursos</w:t>
            </w:r>
            <w:r w:rsidR="00A56E82">
              <w:t>, como por exemplo, informações referentes ao projeto</w:t>
            </w:r>
            <w:r w:rsidR="00846EB0">
              <w:t>.</w:t>
            </w:r>
          </w:p>
        </w:tc>
        <w:tc>
          <w:tcPr>
            <w:tcW w:w="1843" w:type="dxa"/>
          </w:tcPr>
          <w:p w:rsidR="00D76B0D" w:rsidRDefault="00846EB0" w:rsidP="00FD7E35">
            <w:r>
              <w:t>Cronograma</w:t>
            </w:r>
          </w:p>
          <w:p w:rsidR="00846EB0" w:rsidRDefault="00846EB0" w:rsidP="00FD7E35">
            <w:r>
              <w:t>Plano de RH.</w:t>
            </w:r>
          </w:p>
        </w:tc>
        <w:tc>
          <w:tcPr>
            <w:tcW w:w="4819" w:type="dxa"/>
          </w:tcPr>
          <w:p w:rsidR="00FD7E35" w:rsidRDefault="00235814" w:rsidP="00846EB0">
            <w:r>
              <w:t xml:space="preserve">Entrar em contato com </w:t>
            </w:r>
            <w:proofErr w:type="spellStart"/>
            <w:r>
              <w:t>st</w:t>
            </w:r>
            <w:r w:rsidR="00846EB0">
              <w:t>ak</w:t>
            </w:r>
            <w:r>
              <w:t>e</w:t>
            </w:r>
            <w:r w:rsidR="00846EB0">
              <w:t>holders</w:t>
            </w:r>
            <w:proofErr w:type="spellEnd"/>
            <w:r w:rsidR="00846EB0">
              <w:t>.</w:t>
            </w:r>
          </w:p>
        </w:tc>
      </w:tr>
      <w:tr w:rsidR="00FD7E35" w:rsidTr="004071E4">
        <w:tc>
          <w:tcPr>
            <w:tcW w:w="3085" w:type="dxa"/>
          </w:tcPr>
          <w:p w:rsidR="00FD7E35" w:rsidRDefault="00FD7E35" w:rsidP="00FD7E35">
            <w:r>
              <w:t>&lt;&lt; Plano de comunicação</w:t>
            </w:r>
            <w:r w:rsidR="000B1D01">
              <w:t>&gt;&gt;</w:t>
            </w:r>
          </w:p>
        </w:tc>
        <w:tc>
          <w:tcPr>
            <w:tcW w:w="4111" w:type="dxa"/>
          </w:tcPr>
          <w:p w:rsidR="00BE4A77" w:rsidRDefault="00E75BF7" w:rsidP="00AF2764">
            <w:pPr>
              <w:ind w:left="-108"/>
            </w:pPr>
            <w:r>
              <w:t xml:space="preserve">Comunicação virtual em dia, porém com pouco  contato pessoal entre os </w:t>
            </w:r>
            <w:proofErr w:type="spellStart"/>
            <w:r>
              <w:t>steakholders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:rsidR="00FD7E35" w:rsidRDefault="00D76B0D" w:rsidP="00FD7E35">
            <w:r>
              <w:t>Comunicação</w:t>
            </w:r>
          </w:p>
        </w:tc>
        <w:tc>
          <w:tcPr>
            <w:tcW w:w="4819" w:type="dxa"/>
          </w:tcPr>
          <w:p w:rsidR="000B1D01" w:rsidRDefault="00E75BF7" w:rsidP="000B1D01">
            <w:r>
              <w:t>Planejar reuniões físicas periódicas.</w:t>
            </w:r>
          </w:p>
          <w:p w:rsidR="000B1D01" w:rsidRDefault="000B1D01" w:rsidP="000B1D01"/>
          <w:p w:rsidR="000B1D01" w:rsidRDefault="000B1D01" w:rsidP="000B1D01"/>
        </w:tc>
      </w:tr>
      <w:tr w:rsidR="00846EB0" w:rsidTr="004071E4">
        <w:tc>
          <w:tcPr>
            <w:tcW w:w="3085" w:type="dxa"/>
          </w:tcPr>
          <w:p w:rsidR="00846EB0" w:rsidRDefault="00846EB0" w:rsidP="00FD7E35">
            <w:r>
              <w:t>&lt;&lt; Riscos do projeto &gt;&gt;</w:t>
            </w:r>
          </w:p>
        </w:tc>
        <w:tc>
          <w:tcPr>
            <w:tcW w:w="4111" w:type="dxa"/>
          </w:tcPr>
          <w:p w:rsidR="00846EB0" w:rsidRDefault="00846EB0" w:rsidP="00FD7E35">
            <w:r>
              <w:t>Apesar de alguns pequenos problemas o projeto se apresenta dentro dos prazos e custos</w:t>
            </w:r>
          </w:p>
        </w:tc>
        <w:tc>
          <w:tcPr>
            <w:tcW w:w="1843" w:type="dxa"/>
          </w:tcPr>
          <w:p w:rsidR="00846EB0" w:rsidRDefault="00846EB0" w:rsidP="008A1EE2">
            <w:r>
              <w:t>Não há até o momento</w:t>
            </w:r>
          </w:p>
        </w:tc>
        <w:tc>
          <w:tcPr>
            <w:tcW w:w="4819" w:type="dxa"/>
          </w:tcPr>
          <w:p w:rsidR="00846EB0" w:rsidRDefault="00846EB0" w:rsidP="008A1EE2">
            <w:r>
              <w:t>Não há necessidade até o momento.</w:t>
            </w:r>
          </w:p>
        </w:tc>
      </w:tr>
    </w:tbl>
    <w:p w:rsidR="00205ED5" w:rsidRDefault="00205ED5" w:rsidP="00205ED5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Itens Revisados</w:t>
      </w:r>
    </w:p>
    <w:tbl>
      <w:tblPr>
        <w:tblpPr w:leftFromText="141" w:rightFromText="141" w:vertAnchor="text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50"/>
      </w:tblGrid>
      <w:tr w:rsidR="00B05FF7" w:rsidTr="00B05FF7">
        <w:tc>
          <w:tcPr>
            <w:tcW w:w="0" w:type="auto"/>
          </w:tcPr>
          <w:p w:rsidR="00B05FF7" w:rsidRDefault="00B05FF7" w:rsidP="00B05FF7">
            <w:r w:rsidRPr="00B05FF7">
              <w:rPr>
                <w:b/>
              </w:rPr>
              <w:t>Data da revisão:</w:t>
            </w:r>
            <w:r w:rsidR="002044D2">
              <w:t xml:space="preserve"> 01/11</w:t>
            </w:r>
            <w:r>
              <w:t>/2016</w:t>
            </w:r>
          </w:p>
        </w:tc>
      </w:tr>
    </w:tbl>
    <w:p w:rsidR="00A56E82" w:rsidRDefault="00A56E82" w:rsidP="00A56E82"/>
    <w:p w:rsidR="00B05FF7" w:rsidRPr="00A56E82" w:rsidRDefault="00B05FF7" w:rsidP="00A56E82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085"/>
        <w:gridCol w:w="4111"/>
        <w:gridCol w:w="1843"/>
        <w:gridCol w:w="4819"/>
      </w:tblGrid>
      <w:tr w:rsidR="00A56E82" w:rsidRPr="004071E4" w:rsidTr="00BB6548">
        <w:tc>
          <w:tcPr>
            <w:tcW w:w="3085" w:type="dxa"/>
            <w:shd w:val="clear" w:color="auto" w:fill="E6E6E6"/>
          </w:tcPr>
          <w:p w:rsidR="00A56E82" w:rsidRPr="004071E4" w:rsidRDefault="00A56E82" w:rsidP="00BB654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</w:t>
            </w:r>
            <w:r w:rsidRPr="004071E4">
              <w:rPr>
                <w:rFonts w:ascii="Arial" w:hAnsi="Arial"/>
                <w:b/>
                <w:sz w:val="28"/>
              </w:rPr>
              <w:t xml:space="preserve"> revisados</w:t>
            </w:r>
          </w:p>
        </w:tc>
        <w:tc>
          <w:tcPr>
            <w:tcW w:w="4111" w:type="dxa"/>
            <w:shd w:val="clear" w:color="auto" w:fill="E6E6E6"/>
          </w:tcPr>
          <w:p w:rsidR="00A56E82" w:rsidRPr="004071E4" w:rsidRDefault="00A56E82" w:rsidP="00BB6548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Status do artefato analisado</w:t>
            </w:r>
          </w:p>
        </w:tc>
        <w:tc>
          <w:tcPr>
            <w:tcW w:w="1843" w:type="dxa"/>
            <w:shd w:val="clear" w:color="auto" w:fill="E6E6E6"/>
          </w:tcPr>
          <w:p w:rsidR="00A56E82" w:rsidRPr="004071E4" w:rsidRDefault="00A56E82" w:rsidP="00BB6548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Problemas / Impactos</w:t>
            </w:r>
          </w:p>
        </w:tc>
        <w:tc>
          <w:tcPr>
            <w:tcW w:w="4819" w:type="dxa"/>
            <w:shd w:val="clear" w:color="auto" w:fill="E6E6E6"/>
          </w:tcPr>
          <w:p w:rsidR="00A56E82" w:rsidRPr="004071E4" w:rsidRDefault="00A56E82" w:rsidP="00BB6548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</w:tr>
      <w:tr w:rsidR="00A56E82" w:rsidTr="00BB6548">
        <w:tc>
          <w:tcPr>
            <w:tcW w:w="3085" w:type="dxa"/>
          </w:tcPr>
          <w:p w:rsidR="00A56E82" w:rsidRPr="00AF2764" w:rsidRDefault="00A56E82" w:rsidP="00BB6548">
            <w:r w:rsidRPr="00AF2764">
              <w:t>&lt;&lt; Cronograma &gt;&gt;</w:t>
            </w:r>
          </w:p>
        </w:tc>
        <w:tc>
          <w:tcPr>
            <w:tcW w:w="4111" w:type="dxa"/>
          </w:tcPr>
          <w:p w:rsidR="00A56E82" w:rsidRPr="00AF2764" w:rsidRDefault="00A56E82" w:rsidP="00C27EBF">
            <w:r w:rsidRPr="00AF2764">
              <w:t xml:space="preserve">O cronograma </w:t>
            </w:r>
            <w:r w:rsidR="00C27EBF" w:rsidRPr="00AF2764">
              <w:t xml:space="preserve">apresenta um pouco de </w:t>
            </w:r>
            <w:r w:rsidRPr="00AF2764">
              <w:t>atraso</w:t>
            </w:r>
            <w:r w:rsidR="00C27EBF" w:rsidRPr="00AF2764">
              <w:t xml:space="preserve"> para conclusão da Release 2.</w:t>
            </w:r>
          </w:p>
        </w:tc>
        <w:tc>
          <w:tcPr>
            <w:tcW w:w="1843" w:type="dxa"/>
          </w:tcPr>
          <w:p w:rsidR="00A56E82" w:rsidRPr="00AF2764" w:rsidRDefault="00A56E82" w:rsidP="00BB6548">
            <w:r w:rsidRPr="00AF2764">
              <w:t>Prazos intermediários.</w:t>
            </w:r>
          </w:p>
        </w:tc>
        <w:tc>
          <w:tcPr>
            <w:tcW w:w="4819" w:type="dxa"/>
          </w:tcPr>
          <w:p w:rsidR="00A56E82" w:rsidRPr="00AF2764" w:rsidRDefault="00A56E82" w:rsidP="00BB6548">
            <w:r w:rsidRPr="00AF2764">
              <w:t>Redistribuição de tarefas</w:t>
            </w:r>
            <w:r w:rsidR="00C27EBF" w:rsidRPr="00AF2764">
              <w:t>, com a alocação de mais pessoas</w:t>
            </w:r>
            <w:r w:rsidRPr="00AF2764">
              <w:t>.</w:t>
            </w:r>
          </w:p>
          <w:p w:rsidR="00A56E82" w:rsidRPr="00AF2764" w:rsidRDefault="00A56E82" w:rsidP="00BB6548"/>
        </w:tc>
      </w:tr>
      <w:tr w:rsidR="00A56E82" w:rsidTr="00BB6548">
        <w:tc>
          <w:tcPr>
            <w:tcW w:w="3085" w:type="dxa"/>
          </w:tcPr>
          <w:p w:rsidR="00A56E82" w:rsidRPr="00606C1B" w:rsidRDefault="00A56E82" w:rsidP="00BB6548">
            <w:r w:rsidRPr="00606C1B">
              <w:t>&lt;&lt; Orçamento &gt;&gt;</w:t>
            </w:r>
          </w:p>
        </w:tc>
        <w:tc>
          <w:tcPr>
            <w:tcW w:w="4111" w:type="dxa"/>
          </w:tcPr>
          <w:p w:rsidR="00A56E82" w:rsidRPr="00606C1B" w:rsidRDefault="003B280F" w:rsidP="00606C1B">
            <w:r w:rsidRPr="00606C1B">
              <w:t xml:space="preserve">Até a data atual, </w:t>
            </w:r>
            <w:r w:rsidR="00606C1B" w:rsidRPr="00606C1B">
              <w:t>os gastos se mantiveram dentro do valor orçado</w:t>
            </w:r>
            <w:r w:rsidR="00A56E82" w:rsidRPr="00606C1B">
              <w:t>.</w:t>
            </w:r>
          </w:p>
        </w:tc>
        <w:tc>
          <w:tcPr>
            <w:tcW w:w="1843" w:type="dxa"/>
          </w:tcPr>
          <w:p w:rsidR="00A56E82" w:rsidRPr="00606C1B" w:rsidRDefault="00606C1B" w:rsidP="00BB6548">
            <w:r w:rsidRPr="00606C1B">
              <w:t>Não há</w:t>
            </w:r>
          </w:p>
        </w:tc>
        <w:tc>
          <w:tcPr>
            <w:tcW w:w="4819" w:type="dxa"/>
          </w:tcPr>
          <w:p w:rsidR="00A56E82" w:rsidRPr="00606C1B" w:rsidRDefault="00606C1B" w:rsidP="00BB6548">
            <w:r w:rsidRPr="00606C1B">
              <w:t>Não há necessidade até o momento.</w:t>
            </w:r>
          </w:p>
        </w:tc>
      </w:tr>
      <w:tr w:rsidR="00A56E82" w:rsidTr="00BB6548">
        <w:tc>
          <w:tcPr>
            <w:tcW w:w="3085" w:type="dxa"/>
          </w:tcPr>
          <w:p w:rsidR="00A56E82" w:rsidRDefault="00A56E82" w:rsidP="00BB6548">
            <w:r>
              <w:t>&lt;&lt; Plano de comunicação&gt;&gt;</w:t>
            </w:r>
          </w:p>
        </w:tc>
        <w:tc>
          <w:tcPr>
            <w:tcW w:w="4111" w:type="dxa"/>
          </w:tcPr>
          <w:p w:rsidR="00085D17" w:rsidRDefault="00085D17" w:rsidP="005C0555">
            <w:pPr>
              <w:ind w:left="-108"/>
            </w:pPr>
            <w:r>
              <w:t>A comunicação virtual fica dependente de recursos técnicos e eletrônicos, como computadores, sinal de Internet, etc. Falhas nesses componentes prejudicaram a comunicação entre os integrantes da equipe de projetos.</w:t>
            </w:r>
          </w:p>
          <w:p w:rsidR="00A56E82" w:rsidRDefault="00A56E82" w:rsidP="00E8594E"/>
        </w:tc>
        <w:tc>
          <w:tcPr>
            <w:tcW w:w="1843" w:type="dxa"/>
          </w:tcPr>
          <w:p w:rsidR="00A56E82" w:rsidRDefault="00A56E82" w:rsidP="00BB6548">
            <w:r>
              <w:t>Comunicação</w:t>
            </w:r>
          </w:p>
        </w:tc>
        <w:tc>
          <w:tcPr>
            <w:tcW w:w="4819" w:type="dxa"/>
          </w:tcPr>
          <w:p w:rsidR="00A56E82" w:rsidRDefault="00085D17" w:rsidP="005C0555">
            <w:pPr>
              <w:ind w:left="-108"/>
            </w:pPr>
            <w:r>
              <w:t>Se possível, em alguns casos em que há a falha referentes a sinal de Internet, procurar uma forma alternativa de reportar a equipe sobre o problema ocorrido, através de ligação telefônica por exemplo, a fim de realocar as tarefas que necessitam de  conexão à Internet.</w:t>
            </w:r>
          </w:p>
        </w:tc>
      </w:tr>
      <w:tr w:rsidR="00A56E82" w:rsidTr="00BB6548">
        <w:tc>
          <w:tcPr>
            <w:tcW w:w="3085" w:type="dxa"/>
          </w:tcPr>
          <w:p w:rsidR="00A56E82" w:rsidRPr="00AF2764" w:rsidRDefault="00E8594E" w:rsidP="00BB6548">
            <w:r w:rsidRPr="00AF2764">
              <w:t>&lt;&lt; Riscos do projeto</w:t>
            </w:r>
            <w:r w:rsidR="00A56E82" w:rsidRPr="00AF2764">
              <w:t>&gt;&gt;</w:t>
            </w:r>
          </w:p>
        </w:tc>
        <w:tc>
          <w:tcPr>
            <w:tcW w:w="4111" w:type="dxa"/>
          </w:tcPr>
          <w:p w:rsidR="00A56E82" w:rsidRPr="00AF2764" w:rsidRDefault="00C27EBF" w:rsidP="00BB6548">
            <w:r w:rsidRPr="00AF2764">
              <w:t>O</w:t>
            </w:r>
            <w:r w:rsidR="00A56E82" w:rsidRPr="00AF2764">
              <w:t xml:space="preserve"> projeto se apresenta dentro dos prazos e custos</w:t>
            </w:r>
            <w:r w:rsidR="00E8594E" w:rsidRPr="00AF2764">
              <w:t>, apesar de haver um pequeno atraso.</w:t>
            </w:r>
          </w:p>
        </w:tc>
        <w:tc>
          <w:tcPr>
            <w:tcW w:w="1843" w:type="dxa"/>
          </w:tcPr>
          <w:p w:rsidR="00A56E82" w:rsidRPr="00AF2764" w:rsidRDefault="00CF528F" w:rsidP="00CF528F">
            <w:r w:rsidRPr="00AF2764">
              <w:t>Pequeno a</w:t>
            </w:r>
            <w:r w:rsidR="00E8594E" w:rsidRPr="00AF2764">
              <w:t>traso na conclusão da release.</w:t>
            </w:r>
          </w:p>
        </w:tc>
        <w:tc>
          <w:tcPr>
            <w:tcW w:w="4819" w:type="dxa"/>
          </w:tcPr>
          <w:p w:rsidR="00A56E82" w:rsidRPr="00AF2764" w:rsidRDefault="00E8594E" w:rsidP="00085D17">
            <w:r w:rsidRPr="00AF2764">
              <w:t xml:space="preserve">Redistribuir as tarefas, </w:t>
            </w:r>
            <w:r w:rsidR="00085D17" w:rsidRPr="00AF2764">
              <w:t xml:space="preserve">realocando pessoas para auxiliar em </w:t>
            </w:r>
            <w:r w:rsidR="00720966" w:rsidRPr="00AF2764">
              <w:t>outra tarefa</w:t>
            </w:r>
            <w:r w:rsidR="00085D17" w:rsidRPr="00AF2764">
              <w:t>.</w:t>
            </w:r>
          </w:p>
        </w:tc>
      </w:tr>
      <w:tr w:rsidR="00720966" w:rsidTr="00BB6548">
        <w:tc>
          <w:tcPr>
            <w:tcW w:w="3085" w:type="dxa"/>
          </w:tcPr>
          <w:p w:rsidR="00720966" w:rsidRDefault="00720966" w:rsidP="00BB6548">
            <w:r>
              <w:t>&lt;&lt;Análise da Qualidade&gt;&gt;</w:t>
            </w:r>
          </w:p>
        </w:tc>
        <w:tc>
          <w:tcPr>
            <w:tcW w:w="4111" w:type="dxa"/>
          </w:tcPr>
          <w:p w:rsidR="00720966" w:rsidRDefault="00720966" w:rsidP="00BB6548">
            <w:r>
              <w:t>Foram encontradas algumas dificuldades relacionadas à comandos específicos das linguagens de programação, porém foram contornadas, sem acarretar impacto na qualidade do projeto.</w:t>
            </w:r>
          </w:p>
        </w:tc>
        <w:tc>
          <w:tcPr>
            <w:tcW w:w="1843" w:type="dxa"/>
          </w:tcPr>
          <w:p w:rsidR="00720966" w:rsidRDefault="00720966" w:rsidP="00720966">
            <w:r>
              <w:t>Não houve até o momento, mas aumenta a chance de atrasar a conclusão do CRUD ou a funcionalidade não executar corretamente.</w:t>
            </w:r>
          </w:p>
        </w:tc>
        <w:tc>
          <w:tcPr>
            <w:tcW w:w="4819" w:type="dxa"/>
          </w:tcPr>
          <w:p w:rsidR="00720966" w:rsidRDefault="00720966" w:rsidP="00720966">
            <w:r>
              <w:t xml:space="preserve">Solicitar auxílio aos demais integrantes da equipe, a fim de que ambos possam ajudar a contornar essas dificuldades. </w:t>
            </w:r>
          </w:p>
        </w:tc>
      </w:tr>
      <w:tr w:rsidR="00ED532A" w:rsidTr="00BB6548">
        <w:tc>
          <w:tcPr>
            <w:tcW w:w="3085" w:type="dxa"/>
          </w:tcPr>
          <w:p w:rsidR="00ED532A" w:rsidRDefault="00ED532A" w:rsidP="00ED532A">
            <w:pPr>
              <w:jc w:val="left"/>
            </w:pPr>
            <w:r>
              <w:t>&lt;&lt;Solicitação de Mudanças&gt;&gt;</w:t>
            </w:r>
          </w:p>
        </w:tc>
        <w:tc>
          <w:tcPr>
            <w:tcW w:w="4111" w:type="dxa"/>
          </w:tcPr>
          <w:p w:rsidR="00ED532A" w:rsidRDefault="00ED532A" w:rsidP="00ED532A">
            <w:r>
              <w:t>Foram solicitadas mudanças no requisito Cadastrar Projeto.</w:t>
            </w:r>
          </w:p>
        </w:tc>
        <w:tc>
          <w:tcPr>
            <w:tcW w:w="1843" w:type="dxa"/>
          </w:tcPr>
          <w:p w:rsidR="00ED532A" w:rsidRDefault="00ED532A" w:rsidP="00720966">
            <w:r>
              <w:t>As alterações foram realizadas com sucesso, porém acabou impactando em retrabalho adicional.</w:t>
            </w:r>
          </w:p>
        </w:tc>
        <w:tc>
          <w:tcPr>
            <w:tcW w:w="4819" w:type="dxa"/>
          </w:tcPr>
          <w:p w:rsidR="00ED532A" w:rsidRDefault="00ED532A" w:rsidP="00720966">
            <w:r>
              <w:t>Realização das alterações necessárias por parte dos integrantes da equipe de projetos.</w:t>
            </w:r>
          </w:p>
        </w:tc>
      </w:tr>
    </w:tbl>
    <w:p w:rsidR="00A56E82" w:rsidRDefault="00A56E82" w:rsidP="00A56E82">
      <w:pPr>
        <w:pStyle w:val="Legenda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Tabela 2 - Itens Revisados</w:t>
      </w:r>
    </w:p>
    <w:p w:rsidR="00A56E82" w:rsidRDefault="00A56E82" w:rsidP="00A56E82"/>
    <w:p w:rsidR="001F768A" w:rsidRPr="00A56E82" w:rsidRDefault="001F768A" w:rsidP="00A56E82"/>
    <w:p w:rsidR="00CE175F" w:rsidRDefault="00CE175F" w:rsidP="00CE175F">
      <w:pPr>
        <w:pStyle w:val="Ttulo2"/>
      </w:pPr>
      <w:r>
        <w:t>Acompanhamento de ações corretivas</w:t>
      </w:r>
    </w:p>
    <w:p w:rsidR="00CE175F" w:rsidRDefault="00CE175F" w:rsidP="00CE175F">
      <w:r>
        <w:t>Essa seção contém o resultado do acompanhamento das ações corretivas de períodos anteriores.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085"/>
        <w:gridCol w:w="4111"/>
        <w:gridCol w:w="4678"/>
        <w:gridCol w:w="1984"/>
      </w:tblGrid>
      <w:tr w:rsidR="00CE175F" w:rsidRPr="004071E4" w:rsidTr="004071E4">
        <w:tc>
          <w:tcPr>
            <w:tcW w:w="3085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  <w:tc>
          <w:tcPr>
            <w:tcW w:w="4111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Objetivo da ação corretiva</w:t>
            </w:r>
          </w:p>
        </w:tc>
        <w:tc>
          <w:tcPr>
            <w:tcW w:w="4678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Resultado</w:t>
            </w:r>
          </w:p>
        </w:tc>
        <w:tc>
          <w:tcPr>
            <w:tcW w:w="1984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Requer nova Ação ?</w:t>
            </w:r>
          </w:p>
        </w:tc>
      </w:tr>
      <w:tr w:rsidR="00CE175F" w:rsidTr="004071E4">
        <w:tc>
          <w:tcPr>
            <w:tcW w:w="3085" w:type="dxa"/>
          </w:tcPr>
          <w:p w:rsidR="00CE175F" w:rsidRDefault="00846EB0" w:rsidP="002D0A56">
            <w:r>
              <w:t>Redistribuição de Tarefas</w:t>
            </w:r>
          </w:p>
        </w:tc>
        <w:tc>
          <w:tcPr>
            <w:tcW w:w="4111" w:type="dxa"/>
          </w:tcPr>
          <w:p w:rsidR="00CE175F" w:rsidRDefault="00846EB0" w:rsidP="002D0A56">
            <w:r>
              <w:t>Aumento de Produtividade</w:t>
            </w:r>
          </w:p>
        </w:tc>
        <w:tc>
          <w:tcPr>
            <w:tcW w:w="4678" w:type="dxa"/>
          </w:tcPr>
          <w:p w:rsidR="00CE175F" w:rsidRDefault="00846EB0" w:rsidP="002D0A56">
            <w:r>
              <w:t>Ação mostrou-se eficiente</w:t>
            </w:r>
          </w:p>
        </w:tc>
        <w:tc>
          <w:tcPr>
            <w:tcW w:w="1984" w:type="dxa"/>
          </w:tcPr>
          <w:p w:rsidR="00CE175F" w:rsidRDefault="00846EB0" w:rsidP="00695615">
            <w:pPr>
              <w:jc w:val="center"/>
            </w:pPr>
            <w:r>
              <w:t>Não</w:t>
            </w:r>
          </w:p>
        </w:tc>
      </w:tr>
      <w:tr w:rsidR="00846EB0" w:rsidTr="004071E4">
        <w:tc>
          <w:tcPr>
            <w:tcW w:w="3085" w:type="dxa"/>
          </w:tcPr>
          <w:p w:rsidR="00846EB0" w:rsidRDefault="00846EB0" w:rsidP="00235814">
            <w:r>
              <w:t xml:space="preserve">Entrar em contato com </w:t>
            </w:r>
            <w:proofErr w:type="spellStart"/>
            <w:r>
              <w:t>st</w:t>
            </w:r>
            <w:r w:rsidR="00235814">
              <w:t>ake</w:t>
            </w:r>
            <w:r>
              <w:t>holders</w:t>
            </w:r>
            <w:proofErr w:type="spellEnd"/>
            <w:r>
              <w:t>.</w:t>
            </w:r>
          </w:p>
        </w:tc>
        <w:tc>
          <w:tcPr>
            <w:tcW w:w="4111" w:type="dxa"/>
          </w:tcPr>
          <w:p w:rsidR="00846EB0" w:rsidRDefault="00846EB0" w:rsidP="002D0A56">
            <w:r>
              <w:t>Cobrar comprometimento e melhorar comunicação.</w:t>
            </w:r>
          </w:p>
        </w:tc>
        <w:tc>
          <w:tcPr>
            <w:tcW w:w="4678" w:type="dxa"/>
          </w:tcPr>
          <w:p w:rsidR="00846EB0" w:rsidRDefault="00846EB0" w:rsidP="008A1EE2">
            <w:r>
              <w:t>Ação mostrou-se eficiente</w:t>
            </w:r>
          </w:p>
        </w:tc>
        <w:tc>
          <w:tcPr>
            <w:tcW w:w="1984" w:type="dxa"/>
          </w:tcPr>
          <w:p w:rsidR="00846EB0" w:rsidRDefault="00846EB0" w:rsidP="00695615">
            <w:pPr>
              <w:jc w:val="center"/>
            </w:pPr>
            <w:r>
              <w:t>Não</w:t>
            </w:r>
          </w:p>
        </w:tc>
      </w:tr>
      <w:tr w:rsidR="00846EB0" w:rsidTr="004071E4">
        <w:tc>
          <w:tcPr>
            <w:tcW w:w="3085" w:type="dxa"/>
          </w:tcPr>
          <w:p w:rsidR="00846EB0" w:rsidRDefault="00846EB0" w:rsidP="002D0A56">
            <w:r>
              <w:t>Treinamento de Colabo</w:t>
            </w:r>
            <w:r w:rsidR="00695615">
              <w:t>rado</w:t>
            </w:r>
            <w:r>
              <w:t>res</w:t>
            </w:r>
          </w:p>
        </w:tc>
        <w:tc>
          <w:tcPr>
            <w:tcW w:w="4111" w:type="dxa"/>
          </w:tcPr>
          <w:p w:rsidR="00846EB0" w:rsidRDefault="00846EB0" w:rsidP="002D0A56">
            <w:r>
              <w:t>Aumento da Produtividade</w:t>
            </w:r>
          </w:p>
        </w:tc>
        <w:tc>
          <w:tcPr>
            <w:tcW w:w="4678" w:type="dxa"/>
          </w:tcPr>
          <w:p w:rsidR="00846EB0" w:rsidRDefault="00846EB0" w:rsidP="008A1EE2">
            <w:r>
              <w:t>Ação mostrou-se eficiente</w:t>
            </w:r>
          </w:p>
        </w:tc>
        <w:tc>
          <w:tcPr>
            <w:tcW w:w="1984" w:type="dxa"/>
          </w:tcPr>
          <w:p w:rsidR="00846EB0" w:rsidRDefault="00846EB0" w:rsidP="00695615">
            <w:pPr>
              <w:jc w:val="center"/>
            </w:pPr>
            <w:r>
              <w:t>Não</w:t>
            </w:r>
          </w:p>
        </w:tc>
      </w:tr>
      <w:tr w:rsidR="00695615" w:rsidTr="004071E4">
        <w:tc>
          <w:tcPr>
            <w:tcW w:w="3085" w:type="dxa"/>
          </w:tcPr>
          <w:p w:rsidR="00695615" w:rsidRDefault="00695615" w:rsidP="002D0A56">
            <w:r>
              <w:t>Planejar reuniões físicas periódicas.</w:t>
            </w:r>
          </w:p>
        </w:tc>
        <w:tc>
          <w:tcPr>
            <w:tcW w:w="4111" w:type="dxa"/>
          </w:tcPr>
          <w:p w:rsidR="00695615" w:rsidRDefault="00695615" w:rsidP="002D0A56">
            <w:r>
              <w:t>Melhorar comunicação entre as partes envolvidas.</w:t>
            </w:r>
          </w:p>
        </w:tc>
        <w:tc>
          <w:tcPr>
            <w:tcW w:w="4678" w:type="dxa"/>
          </w:tcPr>
          <w:p w:rsidR="00695615" w:rsidRDefault="00695615" w:rsidP="008A1EE2">
            <w:r>
              <w:t>Ação mostrou-se eficiente</w:t>
            </w:r>
          </w:p>
        </w:tc>
        <w:tc>
          <w:tcPr>
            <w:tcW w:w="1984" w:type="dxa"/>
          </w:tcPr>
          <w:p w:rsidR="00695615" w:rsidRDefault="00695615" w:rsidP="00695615">
            <w:pPr>
              <w:jc w:val="center"/>
            </w:pPr>
            <w:r>
              <w:t>Não</w:t>
            </w:r>
          </w:p>
        </w:tc>
      </w:tr>
      <w:tr w:rsidR="003B280F" w:rsidTr="004071E4">
        <w:tc>
          <w:tcPr>
            <w:tcW w:w="3085" w:type="dxa"/>
          </w:tcPr>
          <w:p w:rsidR="003B280F" w:rsidRDefault="003B280F" w:rsidP="003B280F">
            <w:r>
              <w:t>Revisar os custos do projeto</w:t>
            </w:r>
          </w:p>
        </w:tc>
        <w:tc>
          <w:tcPr>
            <w:tcW w:w="4111" w:type="dxa"/>
          </w:tcPr>
          <w:p w:rsidR="003B280F" w:rsidRDefault="003B280F" w:rsidP="002D0A56">
            <w:r>
              <w:t>Identificar as causas do desvio no orçamento</w:t>
            </w:r>
          </w:p>
        </w:tc>
        <w:tc>
          <w:tcPr>
            <w:tcW w:w="4678" w:type="dxa"/>
          </w:tcPr>
          <w:p w:rsidR="003B280F" w:rsidRDefault="003B280F" w:rsidP="008A1EE2">
            <w:r>
              <w:t>Ação mostrou-se eficiente</w:t>
            </w:r>
          </w:p>
        </w:tc>
        <w:tc>
          <w:tcPr>
            <w:tcW w:w="1984" w:type="dxa"/>
          </w:tcPr>
          <w:p w:rsidR="003B280F" w:rsidRDefault="003B280F" w:rsidP="00695615">
            <w:pPr>
              <w:jc w:val="center"/>
            </w:pPr>
            <w:r>
              <w:t>Sim</w:t>
            </w:r>
          </w:p>
        </w:tc>
      </w:tr>
    </w:tbl>
    <w:p w:rsidR="00FD7E35" w:rsidRDefault="00FD7E35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B000A5">
      <w:pPr>
        <w:pStyle w:val="versao"/>
        <w:jc w:val="both"/>
        <w:rPr>
          <w:sz w:val="2"/>
          <w:szCs w:val="2"/>
        </w:rPr>
        <w:sectPr w:rsidR="00FD7E35" w:rsidSect="00DC7FF4">
          <w:pgSz w:w="16838" w:h="11906" w:orient="landscape" w:code="9"/>
          <w:pgMar w:top="1418" w:right="1134" w:bottom="1418" w:left="1701" w:header="720" w:footer="720" w:gutter="0"/>
          <w:cols w:space="720"/>
        </w:sectPr>
      </w:pPr>
    </w:p>
    <w:p w:rsidR="00FD7E35" w:rsidRPr="00EF3D34" w:rsidRDefault="00FD7E35" w:rsidP="00B000A5">
      <w:pPr>
        <w:pStyle w:val="versao"/>
        <w:jc w:val="both"/>
        <w:rPr>
          <w:sz w:val="2"/>
          <w:szCs w:val="2"/>
        </w:rPr>
      </w:pPr>
    </w:p>
    <w:p w:rsidR="002F73DB" w:rsidRDefault="002F73DB" w:rsidP="00355450">
      <w:pPr>
        <w:pStyle w:val="Ttulo1"/>
        <w:spacing w:after="240"/>
      </w:pPr>
      <w:bookmarkStart w:id="1" w:name="_Toc99336496"/>
      <w:bookmarkStart w:id="2" w:name="_Toc99336660"/>
      <w:bookmarkStart w:id="3" w:name="_Toc93130221"/>
      <w:bookmarkEnd w:id="0"/>
      <w:r>
        <w:t xml:space="preserve">Pendências </w:t>
      </w:r>
      <w:bookmarkEnd w:id="1"/>
      <w:bookmarkEnd w:id="2"/>
      <w:r w:rsidR="00CE175F">
        <w:t>do período analisado</w:t>
      </w:r>
    </w:p>
    <w:tbl>
      <w:tblPr>
        <w:tblW w:w="9072" w:type="dxa"/>
        <w:tblInd w:w="108" w:type="dxa"/>
        <w:tblLayout w:type="fixed"/>
        <w:tblLook w:val="0000"/>
      </w:tblPr>
      <w:tblGrid>
        <w:gridCol w:w="1276"/>
        <w:gridCol w:w="7796"/>
      </w:tblGrid>
      <w:tr w:rsidR="00890AFF">
        <w:trPr>
          <w:cantSplit/>
          <w:tblHeader/>
        </w:trPr>
        <w:tc>
          <w:tcPr>
            <w:tcW w:w="1276" w:type="dxa"/>
            <w:shd w:val="clear" w:color="auto" w:fill="E6E6E6"/>
            <w:vAlign w:val="center"/>
          </w:tcPr>
          <w:p w:rsidR="00890AFF" w:rsidRPr="0029639D" w:rsidRDefault="00890AFF" w:rsidP="002F1D04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ID</w:t>
            </w:r>
          </w:p>
        </w:tc>
        <w:tc>
          <w:tcPr>
            <w:tcW w:w="7796" w:type="dxa"/>
            <w:shd w:val="clear" w:color="auto" w:fill="E6E6E6"/>
            <w:vAlign w:val="center"/>
          </w:tcPr>
          <w:p w:rsidR="00890AFF" w:rsidRPr="0029639D" w:rsidRDefault="00890AFF" w:rsidP="002F1D04">
            <w:pPr>
              <w:jc w:val="center"/>
              <w:rPr>
                <w:rFonts w:ascii="Verdana" w:hAnsi="Verdana"/>
                <w:b/>
                <w:sz w:val="16"/>
              </w:rPr>
            </w:pPr>
            <w:r w:rsidRPr="0029639D">
              <w:rPr>
                <w:rFonts w:ascii="Verdana" w:hAnsi="Verdana"/>
                <w:b/>
                <w:sz w:val="16"/>
              </w:rPr>
              <w:t>Descrição</w:t>
            </w:r>
          </w:p>
        </w:tc>
      </w:tr>
      <w:tr w:rsidR="00890AFF">
        <w:trPr>
          <w:cantSplit/>
        </w:trPr>
        <w:tc>
          <w:tcPr>
            <w:tcW w:w="1276" w:type="dxa"/>
          </w:tcPr>
          <w:p w:rsidR="00695615" w:rsidRDefault="00695615" w:rsidP="00695615">
            <w:pPr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695615" w:rsidRDefault="00695615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Pr="00FD7E35" w:rsidRDefault="00890AFF" w:rsidP="00890AFF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pStyle w:val="BalloonText1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</w:tbl>
    <w:p w:rsidR="003418DD" w:rsidRPr="003418DD" w:rsidRDefault="003418DD" w:rsidP="003418DD">
      <w:pPr>
        <w:pStyle w:val="Ttulo1"/>
      </w:pPr>
      <w:bookmarkStart w:id="4" w:name="_Toc99336501"/>
      <w:bookmarkStart w:id="5" w:name="_Toc99336665"/>
      <w:r>
        <w:t>Parecer sobre o Projeto</w:t>
      </w:r>
      <w:bookmarkEnd w:id="4"/>
      <w:bookmarkEnd w:id="5"/>
    </w:p>
    <w:p w:rsidR="00695615" w:rsidRDefault="00695615" w:rsidP="003418DD">
      <w:pPr>
        <w:rPr>
          <w:rFonts w:cs="Arial"/>
          <w:i/>
        </w:rPr>
      </w:pPr>
      <w:r>
        <w:rPr>
          <w:rFonts w:cs="Arial"/>
          <w:i/>
        </w:rPr>
        <w:t>O projeto apresenta algumas falhas referentes à comunicação e recursos, porém nada que afete o cronograma e o custo finais estimados.</w:t>
      </w:r>
    </w:p>
    <w:bookmarkEnd w:id="3"/>
    <w:p w:rsidR="00F3450B" w:rsidRDefault="00F3450B" w:rsidP="00F3450B">
      <w:pPr>
        <w:pStyle w:val="Ttulo2"/>
      </w:pPr>
      <w:r>
        <w:t>Pontos de sucesso</w:t>
      </w:r>
    </w:p>
    <w:p w:rsidR="00695615" w:rsidRDefault="00695615" w:rsidP="00F3450B">
      <w:pPr>
        <w:rPr>
          <w:i/>
        </w:rPr>
      </w:pPr>
      <w:r>
        <w:rPr>
          <w:i/>
        </w:rPr>
        <w:t>Nenhum ponto à ser destacado.</w:t>
      </w:r>
    </w:p>
    <w:p w:rsidR="00695615" w:rsidRDefault="00695615" w:rsidP="00F3450B">
      <w:pPr>
        <w:rPr>
          <w:i/>
        </w:rPr>
      </w:pPr>
    </w:p>
    <w:p w:rsidR="00F3450B" w:rsidRDefault="00F3450B" w:rsidP="00F3450B">
      <w:pPr>
        <w:pStyle w:val="Ttulo2"/>
      </w:pPr>
      <w:r>
        <w:t>Pontos de atenção</w:t>
      </w:r>
    </w:p>
    <w:p w:rsidR="00F3450B" w:rsidRDefault="00695615" w:rsidP="00F3450B">
      <w:pPr>
        <w:rPr>
          <w:i/>
        </w:rPr>
      </w:pPr>
      <w:r>
        <w:rPr>
          <w:i/>
        </w:rPr>
        <w:t>Falta  de comunicação física entre as partes envolvidas no projeto e falta de provisionamento de recursos secundários necessários ao projeto.</w:t>
      </w:r>
    </w:p>
    <w:p w:rsidR="006A5B21" w:rsidRDefault="006A5B21" w:rsidP="00F3450B">
      <w:pPr>
        <w:rPr>
          <w:i/>
        </w:rPr>
      </w:pPr>
    </w:p>
    <w:p w:rsidR="006A5B21" w:rsidRDefault="006A5B21" w:rsidP="00F3450B">
      <w:pPr>
        <w:rPr>
          <w:i/>
        </w:rPr>
      </w:pPr>
    </w:p>
    <w:p w:rsidR="006A5B21" w:rsidRDefault="006A5B21" w:rsidP="00F3450B">
      <w:pPr>
        <w:rPr>
          <w:i/>
        </w:rPr>
      </w:pPr>
    </w:p>
    <w:p w:rsidR="006A5B21" w:rsidRDefault="006A5B21" w:rsidP="00F3450B">
      <w:pPr>
        <w:rPr>
          <w:i/>
        </w:rPr>
      </w:pPr>
    </w:p>
    <w:p w:rsidR="006A5B21" w:rsidRDefault="006A5B21" w:rsidP="00F3450B">
      <w:pPr>
        <w:rPr>
          <w:i/>
        </w:rPr>
      </w:pPr>
    </w:p>
    <w:p w:rsidR="006A5B21" w:rsidRDefault="006A5B21" w:rsidP="00F3450B">
      <w:pPr>
        <w:rPr>
          <w:i/>
        </w:rPr>
      </w:pPr>
    </w:p>
    <w:p w:rsidR="006A5B21" w:rsidRDefault="006A5B21" w:rsidP="00F3450B">
      <w:pPr>
        <w:rPr>
          <w:i/>
        </w:rPr>
      </w:pPr>
    </w:p>
    <w:p w:rsidR="006A5B21" w:rsidRDefault="006A5B21" w:rsidP="00F3450B">
      <w:pPr>
        <w:rPr>
          <w:i/>
        </w:rPr>
      </w:pPr>
    </w:p>
    <w:p w:rsidR="006A5B21" w:rsidRDefault="006A5B21" w:rsidP="00F3450B">
      <w:pPr>
        <w:rPr>
          <w:i/>
        </w:rPr>
      </w:pPr>
    </w:p>
    <w:p w:rsidR="006A5B21" w:rsidRDefault="006A5B21" w:rsidP="00F3450B">
      <w:pPr>
        <w:rPr>
          <w:i/>
        </w:rPr>
      </w:pPr>
    </w:p>
    <w:p w:rsidR="006A5B21" w:rsidRPr="006A5B21" w:rsidRDefault="00CC4A54" w:rsidP="00F3450B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pict>
          <v:shape id="_x0000_s1029" type="#_x0000_t75" style="position:absolute;left:0;text-align:left;margin-left:-55.75pt;margin-top:21.65pt;width:570.05pt;height:217.6pt;z-index:251660288;mso-position-horizontal-relative:text;mso-position-vertical-relative:text">
            <v:imagedata r:id="rId11" o:title="" cropright="5874f"/>
            <w10:wrap type="square"/>
          </v:shape>
        </w:pict>
      </w:r>
      <w:r w:rsidR="006A5B21" w:rsidRPr="006A5B21">
        <w:rPr>
          <w:rFonts w:ascii="Arial" w:hAnsi="Arial" w:cs="Arial"/>
          <w:b/>
          <w:sz w:val="28"/>
          <w:szCs w:val="28"/>
        </w:rPr>
        <w:t>5) Gerenciamento do Valor Agregado</w:t>
      </w:r>
    </w:p>
    <w:p w:rsidR="00C662DD" w:rsidRDefault="00C662DD" w:rsidP="006A5B21">
      <w:pPr>
        <w:rPr>
          <w:rFonts w:ascii="Arial" w:hAnsi="Arial" w:cs="Arial"/>
        </w:rPr>
      </w:pPr>
    </w:p>
    <w:sectPr w:rsidR="00C662DD" w:rsidSect="00DC7FF4">
      <w:pgSz w:w="11906" w:h="16838" w:code="9"/>
      <w:pgMar w:top="1701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548" w:rsidRDefault="00BB6548">
      <w:r>
        <w:separator/>
      </w:r>
    </w:p>
  </w:endnote>
  <w:endnote w:type="continuationSeparator" w:id="0">
    <w:p w:rsidR="00BB6548" w:rsidRDefault="00BB6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utura Hv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Swis721 Lt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4536"/>
      <w:gridCol w:w="4536"/>
    </w:tblGrid>
    <w:tr w:rsidR="003451D2">
      <w:tc>
        <w:tcPr>
          <w:tcW w:w="4536" w:type="dxa"/>
        </w:tcPr>
        <w:p w:rsidR="003451D2" w:rsidRPr="00BB6548" w:rsidRDefault="003451D2">
          <w:pPr>
            <w:pStyle w:val="Rodap"/>
            <w:jc w:val="left"/>
          </w:pPr>
          <w:r w:rsidRPr="00BB6548">
            <w:t xml:space="preserve">Status </w:t>
          </w:r>
          <w:proofErr w:type="spellStart"/>
          <w:r w:rsidRPr="00BB6548">
            <w:t>Report</w:t>
          </w:r>
          <w:proofErr w:type="spellEnd"/>
        </w:p>
        <w:p w:rsidR="003451D2" w:rsidRPr="00BB6548" w:rsidRDefault="00E84C49" w:rsidP="00E84C49">
          <w:pPr>
            <w:pStyle w:val="Rodap"/>
            <w:jc w:val="left"/>
          </w:pPr>
          <w:r w:rsidRPr="00BB6548">
            <w:t>Projeto P001 Versão 1.0</w:t>
          </w:r>
        </w:p>
      </w:tc>
      <w:tc>
        <w:tcPr>
          <w:tcW w:w="4536" w:type="dxa"/>
        </w:tcPr>
        <w:p w:rsidR="003451D2" w:rsidRPr="00BB6548" w:rsidRDefault="003451D2">
          <w:pPr>
            <w:pStyle w:val="Rodap"/>
            <w:jc w:val="right"/>
          </w:pPr>
          <w:r w:rsidRPr="00BB6548">
            <w:t xml:space="preserve">Pág. </w:t>
          </w:r>
          <w:r w:rsidR="00AE37A0" w:rsidRPr="00BB6548">
            <w:rPr>
              <w:rStyle w:val="Nmerodepgina"/>
            </w:rPr>
            <w:fldChar w:fldCharType="begin"/>
          </w:r>
          <w:r w:rsidRPr="00BB6548">
            <w:rPr>
              <w:rStyle w:val="Nmerodepgina"/>
            </w:rPr>
            <w:instrText xml:space="preserve"> PAGE </w:instrText>
          </w:r>
          <w:r w:rsidR="00AE37A0" w:rsidRPr="00BB6548">
            <w:rPr>
              <w:rStyle w:val="Nmerodepgina"/>
            </w:rPr>
            <w:fldChar w:fldCharType="separate"/>
          </w:r>
          <w:r w:rsidR="00C0154A">
            <w:rPr>
              <w:rStyle w:val="Nmerodepgina"/>
              <w:noProof/>
            </w:rPr>
            <w:t>3</w:t>
          </w:r>
          <w:r w:rsidR="00AE37A0" w:rsidRPr="00BB6548">
            <w:rPr>
              <w:rStyle w:val="Nmerodepgina"/>
            </w:rPr>
            <w:fldChar w:fldCharType="end"/>
          </w:r>
          <w:r w:rsidRPr="00BB6548">
            <w:rPr>
              <w:rStyle w:val="Nmerodepgina"/>
            </w:rPr>
            <w:t>/</w:t>
          </w:r>
          <w:r w:rsidR="00AE37A0" w:rsidRPr="00BB6548">
            <w:rPr>
              <w:rStyle w:val="Nmerodepgina"/>
            </w:rPr>
            <w:fldChar w:fldCharType="begin"/>
          </w:r>
          <w:r w:rsidRPr="00BB6548">
            <w:rPr>
              <w:rStyle w:val="Nmerodepgina"/>
            </w:rPr>
            <w:instrText xml:space="preserve"> NUMPAGES </w:instrText>
          </w:r>
          <w:r w:rsidR="00AE37A0" w:rsidRPr="00BB6548">
            <w:rPr>
              <w:rStyle w:val="Nmerodepgina"/>
            </w:rPr>
            <w:fldChar w:fldCharType="separate"/>
          </w:r>
          <w:r w:rsidR="00C0154A">
            <w:rPr>
              <w:rStyle w:val="Nmerodepgina"/>
              <w:noProof/>
            </w:rPr>
            <w:t>8</w:t>
          </w:r>
          <w:r w:rsidR="00AE37A0" w:rsidRPr="00BB6548">
            <w:rPr>
              <w:rStyle w:val="Nmerodepgina"/>
            </w:rPr>
            <w:fldChar w:fldCharType="end"/>
          </w:r>
          <w:r w:rsidRPr="00BB6548">
            <w:rPr>
              <w:rStyle w:val="Nmerodepgina"/>
            </w:rPr>
            <w:br/>
          </w:r>
          <w:r w:rsidRPr="00BB6548">
            <w:rPr>
              <w:snapToGrid w:val="0"/>
              <w:lang w:eastAsia="en-US"/>
            </w:rPr>
            <w:t xml:space="preserve"> </w:t>
          </w:r>
          <w:r w:rsidRPr="00BB6548">
            <w:rPr>
              <w:snapToGrid w:val="0"/>
              <w:lang w:eastAsia="en-US"/>
            </w:rPr>
            <w:br/>
            <w:t xml:space="preserve"> </w:t>
          </w:r>
          <w:r w:rsidRPr="00BB6548">
            <w:rPr>
              <w:snapToGrid w:val="0"/>
              <w:lang w:eastAsia="en-US"/>
            </w:rPr>
            <w:br/>
          </w:r>
          <w:r w:rsidRPr="00BB6548">
            <w:t xml:space="preserve"> </w:t>
          </w:r>
        </w:p>
      </w:tc>
    </w:tr>
  </w:tbl>
  <w:p w:rsidR="003451D2" w:rsidRDefault="003451D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548" w:rsidRDefault="00BB6548">
      <w:r>
        <w:separator/>
      </w:r>
    </w:p>
  </w:footnote>
  <w:footnote w:type="continuationSeparator" w:id="0">
    <w:p w:rsidR="00BB6548" w:rsidRDefault="00BB65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4536"/>
      <w:gridCol w:w="4552"/>
    </w:tblGrid>
    <w:tr w:rsidR="003451D2">
      <w:trPr>
        <w:trHeight w:val="922"/>
      </w:trPr>
      <w:tc>
        <w:tcPr>
          <w:tcW w:w="4536" w:type="dxa"/>
        </w:tcPr>
        <w:p w:rsidR="003451D2" w:rsidRDefault="003451D2">
          <w:pPr>
            <w:pStyle w:val="Cabealho"/>
          </w:pPr>
        </w:p>
      </w:tc>
      <w:tc>
        <w:tcPr>
          <w:tcW w:w="4552" w:type="dxa"/>
        </w:tcPr>
        <w:p w:rsidR="003451D2" w:rsidRDefault="003451D2" w:rsidP="0086267C">
          <w:pPr>
            <w:pStyle w:val="Cabealho"/>
            <w:jc w:val="center"/>
          </w:pPr>
        </w:p>
      </w:tc>
    </w:tr>
  </w:tbl>
  <w:p w:rsidR="003451D2" w:rsidRDefault="003451D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315" w:rsidRDefault="0054331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suff w:val="nothing"/>
      <w:lvlText w:val="–"/>
      <w:lvlJc w:val="left"/>
      <w:pPr>
        <w:ind w:left="283" w:hanging="283"/>
      </w:pPr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pPr>
        <w:ind w:left="628" w:hanging="283"/>
      </w:pPr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pPr>
        <w:ind w:left="973" w:hanging="283"/>
      </w:pPr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pPr>
        <w:ind w:left="1318" w:hanging="283"/>
      </w:pPr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pPr>
        <w:ind w:left="1663" w:hanging="283"/>
      </w:pPr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pPr>
        <w:ind w:left="2008" w:hanging="283"/>
      </w:pPr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pPr>
        <w:ind w:left="2353" w:hanging="283"/>
      </w:pPr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pPr>
        <w:ind w:left="2698" w:hanging="283"/>
      </w:pPr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pPr>
        <w:ind w:left="3043" w:hanging="283"/>
      </w:pPr>
      <w:rPr>
        <w:rFonts w:ascii="StarSymbol" w:eastAsia="StarSymbol" w:hAnsi="StarSymbol"/>
        <w:sz w:val="18"/>
      </w:rPr>
    </w:lvl>
  </w:abstractNum>
  <w:abstractNum w:abstractNumId="2">
    <w:nsid w:val="00000005"/>
    <w:multiLevelType w:val="multilevel"/>
    <w:tmpl w:val="00000005"/>
    <w:name w:val="WW8Num5"/>
    <w:lvl w:ilvl="0">
      <w:numFmt w:val="bullet"/>
      <w:suff w:val="nothing"/>
      <w:lvlText w:val="-"/>
      <w:lvlJc w:val="left"/>
      <w:rPr>
        <w:rFonts w:ascii="StarSymbol" w:hAnsi="StarSymbol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">
    <w:nsid w:val="00A31C4C"/>
    <w:multiLevelType w:val="hybridMultilevel"/>
    <w:tmpl w:val="47CCC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85A7A"/>
    <w:multiLevelType w:val="hybridMultilevel"/>
    <w:tmpl w:val="B180F258"/>
    <w:lvl w:ilvl="0" w:tplc="63E83D70">
      <w:start w:val="1"/>
      <w:numFmt w:val="decimal"/>
      <w:pStyle w:val="Requisito"/>
      <w:lvlText w:val="[RF0%1]"/>
      <w:lvlJc w:val="left"/>
      <w:pPr>
        <w:tabs>
          <w:tab w:val="num" w:pos="1440"/>
        </w:tabs>
        <w:ind w:left="720" w:hanging="360"/>
      </w:pPr>
      <w:rPr>
        <w:rFonts w:hint="default"/>
      </w:rPr>
    </w:lvl>
    <w:lvl w:ilvl="1" w:tplc="685AC54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42909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48C86C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945B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33615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04F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0B6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D265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6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BB252F1"/>
    <w:multiLevelType w:val="hybridMultilevel"/>
    <w:tmpl w:val="60D06E6A"/>
    <w:lvl w:ilvl="0" w:tplc="75223E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pt-BR" w:vendorID="1" w:dllVersion="513" w:checkStyle="1"/>
  <w:proofState w:spelling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06B8"/>
    <w:rsid w:val="00006469"/>
    <w:rsid w:val="000522C3"/>
    <w:rsid w:val="00085D17"/>
    <w:rsid w:val="000B1D01"/>
    <w:rsid w:val="000D27E9"/>
    <w:rsid w:val="000F68FC"/>
    <w:rsid w:val="001102AF"/>
    <w:rsid w:val="00162A16"/>
    <w:rsid w:val="00170460"/>
    <w:rsid w:val="001A2CC2"/>
    <w:rsid w:val="001B578E"/>
    <w:rsid w:val="001B6E5E"/>
    <w:rsid w:val="001C66AF"/>
    <w:rsid w:val="001D7D8D"/>
    <w:rsid w:val="001F768A"/>
    <w:rsid w:val="002044D2"/>
    <w:rsid w:val="00205ED5"/>
    <w:rsid w:val="00235814"/>
    <w:rsid w:val="00246EBF"/>
    <w:rsid w:val="0025690E"/>
    <w:rsid w:val="002749B3"/>
    <w:rsid w:val="0029639D"/>
    <w:rsid w:val="002C49CB"/>
    <w:rsid w:val="002D0A56"/>
    <w:rsid w:val="002E4DE1"/>
    <w:rsid w:val="002E7AAF"/>
    <w:rsid w:val="002F1D04"/>
    <w:rsid w:val="002F27BD"/>
    <w:rsid w:val="002F73DB"/>
    <w:rsid w:val="003418DD"/>
    <w:rsid w:val="003451D2"/>
    <w:rsid w:val="00353B1A"/>
    <w:rsid w:val="00355450"/>
    <w:rsid w:val="00362838"/>
    <w:rsid w:val="0036558A"/>
    <w:rsid w:val="003706D9"/>
    <w:rsid w:val="0039162B"/>
    <w:rsid w:val="003A17B2"/>
    <w:rsid w:val="003B280F"/>
    <w:rsid w:val="003C4123"/>
    <w:rsid w:val="003F1E16"/>
    <w:rsid w:val="004071E4"/>
    <w:rsid w:val="00447EB1"/>
    <w:rsid w:val="00466844"/>
    <w:rsid w:val="00470427"/>
    <w:rsid w:val="00472357"/>
    <w:rsid w:val="00496C05"/>
    <w:rsid w:val="004A2095"/>
    <w:rsid w:val="004B0DEA"/>
    <w:rsid w:val="004B318F"/>
    <w:rsid w:val="004E12FD"/>
    <w:rsid w:val="005140F8"/>
    <w:rsid w:val="00526B9A"/>
    <w:rsid w:val="00543315"/>
    <w:rsid w:val="00555A5A"/>
    <w:rsid w:val="00595ECC"/>
    <w:rsid w:val="005C0555"/>
    <w:rsid w:val="005F32DB"/>
    <w:rsid w:val="005F78E0"/>
    <w:rsid w:val="00605BB2"/>
    <w:rsid w:val="00606C1B"/>
    <w:rsid w:val="006504E0"/>
    <w:rsid w:val="00684234"/>
    <w:rsid w:val="006854D0"/>
    <w:rsid w:val="0068564A"/>
    <w:rsid w:val="0068590B"/>
    <w:rsid w:val="00695615"/>
    <w:rsid w:val="006A2E11"/>
    <w:rsid w:val="006A5B21"/>
    <w:rsid w:val="006C2064"/>
    <w:rsid w:val="006D1B9E"/>
    <w:rsid w:val="006D2DCD"/>
    <w:rsid w:val="007153F9"/>
    <w:rsid w:val="00720966"/>
    <w:rsid w:val="00734711"/>
    <w:rsid w:val="00735644"/>
    <w:rsid w:val="0075504B"/>
    <w:rsid w:val="0076653E"/>
    <w:rsid w:val="007775F2"/>
    <w:rsid w:val="007E2B1B"/>
    <w:rsid w:val="007F348A"/>
    <w:rsid w:val="00802D20"/>
    <w:rsid w:val="0080417A"/>
    <w:rsid w:val="00846EB0"/>
    <w:rsid w:val="00860BDA"/>
    <w:rsid w:val="0086267C"/>
    <w:rsid w:val="00880FF4"/>
    <w:rsid w:val="0089032C"/>
    <w:rsid w:val="00890AFF"/>
    <w:rsid w:val="008A1EE2"/>
    <w:rsid w:val="008B0087"/>
    <w:rsid w:val="008B46ED"/>
    <w:rsid w:val="008B73EC"/>
    <w:rsid w:val="008F409B"/>
    <w:rsid w:val="00905298"/>
    <w:rsid w:val="009249DA"/>
    <w:rsid w:val="0093606F"/>
    <w:rsid w:val="00942A38"/>
    <w:rsid w:val="00974A57"/>
    <w:rsid w:val="009C5E8B"/>
    <w:rsid w:val="009C6D1E"/>
    <w:rsid w:val="009C7DA6"/>
    <w:rsid w:val="009E3FC3"/>
    <w:rsid w:val="009F4ACE"/>
    <w:rsid w:val="00A247BE"/>
    <w:rsid w:val="00A312CB"/>
    <w:rsid w:val="00A531A6"/>
    <w:rsid w:val="00A56E82"/>
    <w:rsid w:val="00A60995"/>
    <w:rsid w:val="00A75813"/>
    <w:rsid w:val="00A95B88"/>
    <w:rsid w:val="00AA3D3D"/>
    <w:rsid w:val="00AD24D8"/>
    <w:rsid w:val="00AD703D"/>
    <w:rsid w:val="00AE37A0"/>
    <w:rsid w:val="00AE71C4"/>
    <w:rsid w:val="00AF2764"/>
    <w:rsid w:val="00B000A5"/>
    <w:rsid w:val="00B02F89"/>
    <w:rsid w:val="00B05FF7"/>
    <w:rsid w:val="00B224A6"/>
    <w:rsid w:val="00B3296F"/>
    <w:rsid w:val="00B67075"/>
    <w:rsid w:val="00B67C8E"/>
    <w:rsid w:val="00B862A8"/>
    <w:rsid w:val="00B92911"/>
    <w:rsid w:val="00B97A41"/>
    <w:rsid w:val="00BB6548"/>
    <w:rsid w:val="00BE4A77"/>
    <w:rsid w:val="00C0154A"/>
    <w:rsid w:val="00C27EBF"/>
    <w:rsid w:val="00C30183"/>
    <w:rsid w:val="00C30855"/>
    <w:rsid w:val="00C662DD"/>
    <w:rsid w:val="00C87EF9"/>
    <w:rsid w:val="00CB2E5E"/>
    <w:rsid w:val="00CC4A54"/>
    <w:rsid w:val="00CD3452"/>
    <w:rsid w:val="00CE175F"/>
    <w:rsid w:val="00CF528F"/>
    <w:rsid w:val="00D167BE"/>
    <w:rsid w:val="00D4517E"/>
    <w:rsid w:val="00D456BD"/>
    <w:rsid w:val="00D55B11"/>
    <w:rsid w:val="00D76B0D"/>
    <w:rsid w:val="00D837E5"/>
    <w:rsid w:val="00D83854"/>
    <w:rsid w:val="00D93D5C"/>
    <w:rsid w:val="00DC7FF4"/>
    <w:rsid w:val="00DD342C"/>
    <w:rsid w:val="00E371FE"/>
    <w:rsid w:val="00E60C93"/>
    <w:rsid w:val="00E67158"/>
    <w:rsid w:val="00E750E1"/>
    <w:rsid w:val="00E75BF7"/>
    <w:rsid w:val="00E84C49"/>
    <w:rsid w:val="00E8594E"/>
    <w:rsid w:val="00E85DE2"/>
    <w:rsid w:val="00E906B8"/>
    <w:rsid w:val="00ED532A"/>
    <w:rsid w:val="00EE007A"/>
    <w:rsid w:val="00EE2A53"/>
    <w:rsid w:val="00EF3D34"/>
    <w:rsid w:val="00EF616C"/>
    <w:rsid w:val="00F1153C"/>
    <w:rsid w:val="00F3450B"/>
    <w:rsid w:val="00F6572F"/>
    <w:rsid w:val="00F76028"/>
    <w:rsid w:val="00FB658F"/>
    <w:rsid w:val="00FC0126"/>
    <w:rsid w:val="00FD7E35"/>
    <w:rsid w:val="00FE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348A"/>
    <w:pPr>
      <w:spacing w:before="60" w:after="60"/>
      <w:jc w:val="both"/>
    </w:pPr>
    <w:rPr>
      <w:sz w:val="24"/>
    </w:rPr>
  </w:style>
  <w:style w:type="paragraph" w:styleId="Ttulo1">
    <w:name w:val="heading 1"/>
    <w:aliases w:val="h1,CapituloTitulo"/>
    <w:basedOn w:val="Normal"/>
    <w:next w:val="Normal"/>
    <w:link w:val="Ttulo1Char"/>
    <w:qFormat/>
    <w:rsid w:val="007F348A"/>
    <w:pPr>
      <w:keepNext/>
      <w:numPr>
        <w:numId w:val="2"/>
      </w:numPr>
      <w:shd w:val="pct12" w:color="auto" w:fill="FFFFFF"/>
      <w:spacing w:before="240" w:after="120"/>
      <w:outlineLvl w:val="0"/>
    </w:pPr>
    <w:rPr>
      <w:rFonts w:ascii="Arial" w:hAnsi="Arial"/>
      <w:b/>
      <w:caps/>
      <w:shadow/>
      <w:kern w:val="28"/>
      <w:sz w:val="28"/>
    </w:rPr>
  </w:style>
  <w:style w:type="paragraph" w:styleId="Ttulo2">
    <w:name w:val="heading 2"/>
    <w:basedOn w:val="Normal"/>
    <w:next w:val="Normal"/>
    <w:qFormat/>
    <w:rsid w:val="007F348A"/>
    <w:pPr>
      <w:keepNext/>
      <w:numPr>
        <w:ilvl w:val="1"/>
        <w:numId w:val="2"/>
      </w:numPr>
      <w:spacing w:before="24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rsid w:val="007F348A"/>
    <w:pPr>
      <w:keepNext/>
      <w:numPr>
        <w:ilvl w:val="2"/>
        <w:numId w:val="2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7F348A"/>
    <w:pPr>
      <w:keepNext/>
      <w:numPr>
        <w:ilvl w:val="3"/>
        <w:numId w:val="2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rsid w:val="007F348A"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7F348A"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7F348A"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7F348A"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7F348A"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7F348A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7F348A"/>
    <w:pPr>
      <w:numPr>
        <w:ilvl w:val="0"/>
        <w:numId w:val="4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rsid w:val="007F348A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rsid w:val="007F348A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rsid w:val="007F348A"/>
    <w:pPr>
      <w:numPr>
        <w:numId w:val="1"/>
      </w:numPr>
    </w:pPr>
  </w:style>
  <w:style w:type="paragraph" w:styleId="Commarcadores">
    <w:name w:val="List Bullet"/>
    <w:basedOn w:val="Normal"/>
    <w:autoRedefine/>
    <w:rsid w:val="007F348A"/>
    <w:pPr>
      <w:ind w:left="720"/>
    </w:pPr>
  </w:style>
  <w:style w:type="paragraph" w:styleId="Rodap">
    <w:name w:val="footer"/>
    <w:basedOn w:val="Normal"/>
    <w:link w:val="RodapChar"/>
    <w:uiPriority w:val="99"/>
    <w:rsid w:val="007F348A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7F348A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rsid w:val="007F348A"/>
    <w:pPr>
      <w:spacing w:before="0" w:after="0"/>
    </w:pPr>
    <w:rPr>
      <w:sz w:val="28"/>
    </w:rPr>
  </w:style>
  <w:style w:type="character" w:styleId="Nmerodepgina">
    <w:name w:val="page number"/>
    <w:basedOn w:val="Fontepargpadro"/>
    <w:rsid w:val="007F348A"/>
  </w:style>
  <w:style w:type="paragraph" w:customStyle="1" w:styleId="sistema">
    <w:name w:val="sistema"/>
    <w:basedOn w:val="Normal"/>
    <w:rsid w:val="007F348A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semiHidden/>
    <w:rsid w:val="007F348A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rsid w:val="007F348A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7F348A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rsid w:val="007F348A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7F348A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7F348A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7F348A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7F348A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7F348A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7F348A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7F348A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7F348A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rsid w:val="007F348A"/>
    <w:rPr>
      <w:i/>
      <w:iCs/>
    </w:rPr>
  </w:style>
  <w:style w:type="paragraph" w:styleId="Remissivo9">
    <w:name w:val="index 9"/>
    <w:basedOn w:val="Normal"/>
    <w:next w:val="Normal"/>
    <w:autoRedefine/>
    <w:semiHidden/>
    <w:rsid w:val="007F348A"/>
    <w:pPr>
      <w:ind w:left="2160" w:hanging="240"/>
    </w:pPr>
  </w:style>
  <w:style w:type="paragraph" w:customStyle="1" w:styleId="BulletItem">
    <w:name w:val="Bullet Item"/>
    <w:basedOn w:val="Normal"/>
    <w:rsid w:val="007F348A"/>
    <w:pPr>
      <w:widowControl w:val="0"/>
      <w:numPr>
        <w:numId w:val="3"/>
      </w:numPr>
      <w:spacing w:before="0" w:after="0" w:line="360" w:lineRule="auto"/>
    </w:pPr>
    <w:rPr>
      <w:rFonts w:ascii="Arial" w:hAnsi="Arial"/>
      <w:sz w:val="22"/>
    </w:rPr>
  </w:style>
  <w:style w:type="paragraph" w:styleId="Corpodetexto2">
    <w:name w:val="Body Text 2"/>
    <w:basedOn w:val="Normal"/>
    <w:rsid w:val="007F348A"/>
    <w:pPr>
      <w:spacing w:before="0" w:after="0"/>
      <w:jc w:val="center"/>
    </w:pPr>
    <w:rPr>
      <w:rFonts w:ascii="Tahoma" w:hAnsi="Tahoma" w:cs="Tahoma"/>
      <w:b/>
      <w:bCs/>
      <w:color w:val="800000"/>
      <w:szCs w:val="24"/>
    </w:rPr>
  </w:style>
  <w:style w:type="character" w:styleId="Hyperlink">
    <w:name w:val="Hyperlink"/>
    <w:rsid w:val="007F348A"/>
    <w:rPr>
      <w:color w:val="0000FF"/>
      <w:u w:val="single"/>
    </w:rPr>
  </w:style>
  <w:style w:type="character" w:styleId="HiperlinkVisitado">
    <w:name w:val="FollowedHyperlink"/>
    <w:rsid w:val="007F348A"/>
    <w:rPr>
      <w:color w:val="800080"/>
      <w:u w:val="single"/>
    </w:rPr>
  </w:style>
  <w:style w:type="paragraph" w:styleId="Corpodetexto3">
    <w:name w:val="Body Text 3"/>
    <w:basedOn w:val="Normal"/>
    <w:rsid w:val="007F348A"/>
    <w:rPr>
      <w:color w:val="000000"/>
    </w:rPr>
  </w:style>
  <w:style w:type="paragraph" w:styleId="ndicedeilustraes">
    <w:name w:val="table of figures"/>
    <w:basedOn w:val="Normal"/>
    <w:next w:val="Normal"/>
    <w:semiHidden/>
    <w:rsid w:val="007F348A"/>
    <w:pPr>
      <w:spacing w:after="0"/>
      <w:ind w:left="475" w:hanging="475"/>
      <w:jc w:val="left"/>
    </w:pPr>
    <w:rPr>
      <w:i/>
      <w:sz w:val="22"/>
    </w:rPr>
  </w:style>
  <w:style w:type="paragraph" w:styleId="Pr-formataoHTML">
    <w:name w:val="HTML Preformatted"/>
    <w:basedOn w:val="Normal"/>
    <w:rsid w:val="007F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Courier New" w:hAnsi="Courier New" w:cs="Courier New"/>
      <w:sz w:val="20"/>
      <w:lang w:val="pt-PT"/>
    </w:rPr>
  </w:style>
  <w:style w:type="paragraph" w:styleId="Partesuperior-zdoformulrio">
    <w:name w:val="HTML Top of Form"/>
    <w:basedOn w:val="Normal"/>
    <w:next w:val="Normal"/>
    <w:hidden/>
    <w:rsid w:val="007F348A"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Parteinferiordoformulrio">
    <w:name w:val="HTML Bottom of Form"/>
    <w:basedOn w:val="Normal"/>
    <w:next w:val="Normal"/>
    <w:hidden/>
    <w:rsid w:val="007F348A"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Recuodecorpodetexto">
    <w:name w:val="Body Text Indent"/>
    <w:basedOn w:val="Normal"/>
    <w:rsid w:val="007F348A"/>
    <w:pPr>
      <w:ind w:left="780"/>
    </w:pPr>
  </w:style>
  <w:style w:type="paragraph" w:styleId="Recuodecorpodetexto2">
    <w:name w:val="Body Text Indent 2"/>
    <w:basedOn w:val="Normal"/>
    <w:rsid w:val="007F348A"/>
    <w:pPr>
      <w:ind w:left="64"/>
    </w:pPr>
  </w:style>
  <w:style w:type="character" w:customStyle="1" w:styleId="grame">
    <w:name w:val="grame"/>
    <w:basedOn w:val="Fontepargpadro"/>
    <w:rsid w:val="007F348A"/>
  </w:style>
  <w:style w:type="paragraph" w:styleId="Recuodecorpodetexto3">
    <w:name w:val="Body Text Indent 3"/>
    <w:basedOn w:val="Normal"/>
    <w:rsid w:val="007F348A"/>
    <w:pPr>
      <w:ind w:left="720"/>
    </w:pPr>
  </w:style>
  <w:style w:type="paragraph" w:customStyle="1" w:styleId="n">
    <w:name w:val="n"/>
    <w:basedOn w:val="Requisito"/>
    <w:rsid w:val="007F348A"/>
    <w:pPr>
      <w:numPr>
        <w:numId w:val="0"/>
      </w:numPr>
      <w:jc w:val="both"/>
    </w:pPr>
  </w:style>
  <w:style w:type="paragraph" w:customStyle="1" w:styleId="r">
    <w:name w:val="r"/>
    <w:basedOn w:val="Normal"/>
    <w:rsid w:val="007F348A"/>
  </w:style>
  <w:style w:type="character" w:styleId="Forte">
    <w:name w:val="Strong"/>
    <w:qFormat/>
    <w:rsid w:val="007F348A"/>
    <w:rPr>
      <w:b/>
      <w:bCs/>
    </w:rPr>
  </w:style>
  <w:style w:type="paragraph" w:styleId="NormalWeb">
    <w:name w:val="Normal (Web)"/>
    <w:basedOn w:val="Normal"/>
    <w:rsid w:val="007F348A"/>
    <w:pPr>
      <w:spacing w:before="100" w:beforeAutospacing="1" w:after="119"/>
      <w:jc w:val="left"/>
    </w:pPr>
    <w:rPr>
      <w:szCs w:val="24"/>
    </w:rPr>
  </w:style>
  <w:style w:type="character" w:customStyle="1" w:styleId="WW8Num11z4">
    <w:name w:val="WW8Num11z4"/>
    <w:rsid w:val="007F348A"/>
    <w:rPr>
      <w:rFonts w:ascii="Courier New" w:hAnsi="Courier New"/>
    </w:rPr>
  </w:style>
  <w:style w:type="character" w:styleId="nfase">
    <w:name w:val="Emphasis"/>
    <w:qFormat/>
    <w:rsid w:val="007F348A"/>
    <w:rPr>
      <w:i/>
      <w:iCs/>
    </w:rPr>
  </w:style>
  <w:style w:type="paragraph" w:styleId="Subttulo">
    <w:name w:val="Subtitle"/>
    <w:basedOn w:val="Ttulo"/>
    <w:next w:val="Corpodetexto"/>
    <w:qFormat/>
    <w:rsid w:val="00EE2A53"/>
    <w:pPr>
      <w:keepNext/>
      <w:widowControl w:val="0"/>
      <w:suppressAutoHyphens/>
      <w:spacing w:after="120"/>
      <w:outlineLvl w:val="9"/>
    </w:pPr>
    <w:rPr>
      <w:rFonts w:ascii="Albany" w:eastAsia="HG Mincho Light J" w:hAnsi="Albany" w:cs="Times New Roman"/>
      <w:b w:val="0"/>
      <w:bCs w:val="0"/>
      <w:i/>
      <w:color w:val="000000"/>
      <w:kern w:val="0"/>
      <w:sz w:val="28"/>
      <w:szCs w:val="20"/>
    </w:rPr>
  </w:style>
  <w:style w:type="paragraph" w:customStyle="1" w:styleId="Ttulodondice">
    <w:name w:val="Título do Índice"/>
    <w:basedOn w:val="Ttulo"/>
    <w:rsid w:val="00EE2A53"/>
    <w:pPr>
      <w:keepNext/>
      <w:widowControl w:val="0"/>
      <w:suppressLineNumbers/>
      <w:suppressAutoHyphens/>
      <w:spacing w:after="120"/>
      <w:jc w:val="left"/>
      <w:outlineLvl w:val="9"/>
    </w:pPr>
    <w:rPr>
      <w:rFonts w:ascii="Albany" w:eastAsia="HG Mincho Light J" w:hAnsi="Albany" w:cs="Times New Roman"/>
      <w:bCs w:val="0"/>
      <w:color w:val="000000"/>
      <w:kern w:val="0"/>
      <w:szCs w:val="20"/>
    </w:rPr>
  </w:style>
  <w:style w:type="paragraph" w:styleId="Ttulo">
    <w:name w:val="Title"/>
    <w:basedOn w:val="Normal"/>
    <w:qFormat/>
    <w:rsid w:val="00EE2A53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Sumrio">
    <w:name w:val="Sumário"/>
    <w:basedOn w:val="Normal"/>
    <w:rsid w:val="00C30183"/>
    <w:pPr>
      <w:spacing w:before="0" w:after="120" w:line="360" w:lineRule="auto"/>
      <w:jc w:val="center"/>
    </w:pPr>
    <w:rPr>
      <w:rFonts w:ascii="Futura Hv BT" w:hAnsi="Futura Hv BT"/>
      <w:b/>
      <w:emboss/>
      <w:color w:val="333300"/>
      <w:sz w:val="36"/>
      <w:lang w:eastAsia="en-US"/>
    </w:rPr>
  </w:style>
  <w:style w:type="paragraph" w:customStyle="1" w:styleId="NormalBold">
    <w:name w:val="Normal Bold"/>
    <w:basedOn w:val="Normal"/>
    <w:autoRedefine/>
    <w:rsid w:val="00C30183"/>
    <w:pPr>
      <w:spacing w:line="360" w:lineRule="auto"/>
    </w:pPr>
    <w:rPr>
      <w:rFonts w:ascii="Swis721 Lt BT" w:hAnsi="Swis721 Lt BT"/>
      <w:b/>
      <w:sz w:val="20"/>
      <w:lang w:eastAsia="en-US"/>
    </w:rPr>
  </w:style>
  <w:style w:type="paragraph" w:customStyle="1" w:styleId="BalloonText1">
    <w:name w:val="Balloon Text1"/>
    <w:basedOn w:val="Normal"/>
    <w:semiHidden/>
    <w:rsid w:val="0029639D"/>
    <w:pPr>
      <w:spacing w:before="100" w:beforeAutospacing="1" w:after="0"/>
      <w:jc w:val="left"/>
    </w:pPr>
    <w:rPr>
      <w:rFonts w:ascii="Tahoma" w:hAnsi="Tahoma" w:cs="Tahoma"/>
      <w:sz w:val="16"/>
      <w:szCs w:val="16"/>
      <w:lang w:eastAsia="en-US"/>
    </w:rPr>
  </w:style>
  <w:style w:type="character" w:customStyle="1" w:styleId="Ttulo1Char">
    <w:name w:val="Título 1 Char"/>
    <w:aliases w:val="h1 Char,CapituloTitulo Char"/>
    <w:link w:val="Ttulo1"/>
    <w:rsid w:val="00355450"/>
    <w:rPr>
      <w:rFonts w:ascii="Arial" w:hAnsi="Arial"/>
      <w:b/>
      <w:caps/>
      <w:shadow/>
      <w:kern w:val="28"/>
      <w:sz w:val="28"/>
      <w:shd w:val="pct12" w:color="auto" w:fill="FFFFFF"/>
    </w:rPr>
  </w:style>
  <w:style w:type="paragraph" w:customStyle="1" w:styleId="Tabletext">
    <w:name w:val="Tabletext"/>
    <w:basedOn w:val="Normal"/>
    <w:rsid w:val="0036558A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customStyle="1" w:styleId="RodapChar">
    <w:name w:val="Rodapé Char"/>
    <w:link w:val="Rodap"/>
    <w:uiPriority w:val="99"/>
    <w:rsid w:val="003451D2"/>
    <w:rPr>
      <w:rFonts w:ascii="Arial" w:hAnsi="Arial"/>
      <w:sz w:val="16"/>
    </w:rPr>
  </w:style>
  <w:style w:type="paragraph" w:customStyle="1" w:styleId="EstiloJustificadoPrimeiralinha063cm">
    <w:name w:val="Estilo Justificado Primeira linha:  063 cm"/>
    <w:basedOn w:val="Normal"/>
    <w:rsid w:val="00FD7E35"/>
    <w:pPr>
      <w:suppressAutoHyphens/>
      <w:spacing w:before="120" w:after="0"/>
      <w:ind w:firstLine="357"/>
    </w:pPr>
    <w:rPr>
      <w:rFonts w:ascii="Verdana" w:hAnsi="Verdana"/>
      <w:sz w:val="20"/>
      <w:lang w:eastAsia="ar-SA"/>
    </w:rPr>
  </w:style>
  <w:style w:type="table" w:styleId="Tabelacomgrade">
    <w:name w:val="Table Grid"/>
    <w:basedOn w:val="Tabelanormal"/>
    <w:rsid w:val="00FD7E35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nhideWhenUsed/>
    <w:qFormat/>
    <w:rsid w:val="00205ED5"/>
    <w:rPr>
      <w:b/>
      <w:bCs/>
      <w:sz w:val="20"/>
    </w:rPr>
  </w:style>
  <w:style w:type="table" w:customStyle="1" w:styleId="GridTable4Accent1">
    <w:name w:val="Grid Table 4 Accent 1"/>
    <w:basedOn w:val="Tabelanormal"/>
    <w:uiPriority w:val="49"/>
    <w:rsid w:val="006D2DCD"/>
    <w:rPr>
      <w:lang w:val="en-CA" w:eastAsia="en-CA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from">
    <w:name w:val="from"/>
    <w:rsid w:val="00470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spi\development\process\templates\TEMPLATE-Documento%20De%20Aceite_00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TEMPLATE-Documento De Aceite_00.dot</Template>
  <TotalTime>1</TotalTime>
  <Pages>8</Pages>
  <Words>872</Words>
  <Characters>5116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Introdução</vt:lpstr>
      <vt:lpstr>1 Introdução</vt:lpstr>
    </vt:vector>
  </TitlesOfParts>
  <Company>CESAR</Company>
  <LinksUpToDate>false</LinksUpToDate>
  <CharactersWithSpaces>5977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heron</dc:creator>
  <cp:keywords/>
  <cp:lastModifiedBy>Luana Barbosa</cp:lastModifiedBy>
  <cp:revision>2</cp:revision>
  <cp:lastPrinted>2004-04-20T12:10:00Z</cp:lastPrinted>
  <dcterms:created xsi:type="dcterms:W3CDTF">2016-11-01T21:12:00Z</dcterms:created>
  <dcterms:modified xsi:type="dcterms:W3CDTF">2016-11-01T21:12:00Z</dcterms:modified>
</cp:coreProperties>
</file>